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EndPr>
        <w:rPr>
          <w:sz w:val="44"/>
          <w:szCs w:val="44"/>
        </w:rPr>
      </w:sdtEndPr>
      <w:sdtContent>
        <w:p w:rsidR="00B113E8" w:rsidRDefault="0001475E">
          <w:pPr>
            <w:pStyle w:val="CoverLogo"/>
          </w:pPr>
          <w:sdt>
            <w:sdtPr>
              <w:rPr>
                <w:noProof/>
              </w:rPr>
              <w:alias w:val="Click icon to replace logo"/>
              <w:tag w:val="Click icon to replace logo"/>
              <w:id w:val="77807134"/>
              <w:picture/>
            </w:sdtPr>
            <w:sdtContent/>
          </w:sdt>
          <w:bookmarkStart w:id="0" w:name="_GoBack"/>
          <w:bookmarkEnd w:id="0"/>
        </w:p>
        <w:sdt>
          <w:sdtPr>
            <w:alias w:val="Click icon to replace picture"/>
            <w:tag w:val="Click icon to replace picture"/>
            <w:id w:val="1735506185"/>
            <w:picture/>
          </w:sdtPr>
          <w:sdtContent>
            <w:p w:rsidR="00B113E8" w:rsidRDefault="00E70A7C">
              <w:pPr>
                <w:jc w:val="center"/>
              </w:pPr>
              <w:r>
                <w:rPr>
                  <w:noProof/>
                </w:rPr>
                <w:drawing>
                  <wp:inline distT="0" distB="0" distL="0" distR="0" wp14:anchorId="1FCBB009" wp14:editId="642D0A88">
                    <wp:extent cx="5613400" cy="218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5 at 11.56.11 AM.png"/>
                            <pic:cNvPicPr/>
                          </pic:nvPicPr>
                          <pic:blipFill>
                            <a:blip r:embed="rId12">
                              <a:extLst>
                                <a:ext uri="{28A0092B-C50C-407E-A947-70E740481C1C}">
                                  <a14:useLocalDpi xmlns:a14="http://schemas.microsoft.com/office/drawing/2010/main" val="0"/>
                                </a:ext>
                              </a:extLst>
                            </a:blip>
                            <a:stretch>
                              <a:fillRect/>
                            </a:stretch>
                          </pic:blipFill>
                          <pic:spPr>
                            <a:xfrm>
                              <a:off x="0" y="0"/>
                              <a:ext cx="5613400" cy="2184400"/>
                            </a:xfrm>
                            <a:prstGeom prst="rect">
                              <a:avLst/>
                            </a:prstGeom>
                          </pic:spPr>
                        </pic:pic>
                      </a:graphicData>
                    </a:graphic>
                  </wp:inline>
                </w:drawing>
              </w:r>
            </w:p>
          </w:sdtContent>
        </w:sdt>
        <w:sdt>
          <w:sdtPr>
            <w:rPr>
              <w:sz w:val="72"/>
              <w:szCs w:val="72"/>
            </w:rPr>
            <w:alias w:val="Report Title"/>
            <w:tag w:val="Report Title"/>
            <w:id w:val="-1769611973"/>
            <w:placeholder>
              <w:docPart w:val="B0C6F4A21E7B7342BA1A9D8FE042C33E"/>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p w:rsidR="00B113E8" w:rsidRPr="00E70A7C" w:rsidRDefault="00401E54">
              <w:pPr>
                <w:pStyle w:val="Title"/>
                <w:rPr>
                  <w:sz w:val="72"/>
                  <w:szCs w:val="72"/>
                </w:rPr>
              </w:pPr>
              <w:r>
                <w:t>[Report Title]</w:t>
              </w:r>
            </w:p>
          </w:sdtContent>
        </w:sdt>
        <w:p w:rsidR="00B113E8" w:rsidRPr="00E70A7C" w:rsidRDefault="00E70A7C">
          <w:pPr>
            <w:pStyle w:val="Subtitle"/>
            <w:rPr>
              <w:sz w:val="72"/>
              <w:szCs w:val="72"/>
            </w:rPr>
          </w:pPr>
          <w:r w:rsidRPr="00E70A7C">
            <w:rPr>
              <w:sz w:val="72"/>
              <w:szCs w:val="72"/>
            </w:rPr>
            <w:t>Homework 2</w:t>
          </w:r>
        </w:p>
        <w:p w:rsidR="00B113E8" w:rsidRPr="00E70A7C" w:rsidRDefault="00E70A7C">
          <w:pPr>
            <w:pStyle w:val="CompanyInfo"/>
            <w:rPr>
              <w:sz w:val="44"/>
              <w:szCs w:val="44"/>
            </w:rPr>
          </w:pPr>
          <w:r w:rsidRPr="00E70A7C">
            <w:rPr>
              <w:sz w:val="44"/>
              <w:szCs w:val="44"/>
            </w:rPr>
            <w:t>Anena Sims, Team 7</w:t>
          </w:r>
        </w:p>
        <w:p w:rsidR="00B113E8" w:rsidRPr="00E70A7C" w:rsidRDefault="00E70A7C" w:rsidP="00E70A7C">
          <w:pPr>
            <w:pStyle w:val="CompanyInfo"/>
            <w:rPr>
              <w:sz w:val="44"/>
              <w:szCs w:val="44"/>
            </w:rPr>
          </w:pPr>
          <w:r w:rsidRPr="00E70A7C">
            <w:rPr>
              <w:sz w:val="44"/>
              <w:szCs w:val="44"/>
            </w:rPr>
            <w:t>11/06/2017</w:t>
          </w:r>
        </w:p>
      </w:sdtContent>
    </w:sdt>
    <w:p w:rsidR="00B113E8" w:rsidRDefault="00D45237">
      <w:bookmarkStart w:id="1" w:name="_Toc291846939"/>
      <w:r>
        <w:br w:type="page"/>
      </w:r>
    </w:p>
    <w:p w:rsidR="00B113E8" w:rsidRDefault="0001475E">
      <w:pPr>
        <w:pStyle w:val="Heading1"/>
      </w:pPr>
      <w:r>
        <w:lastRenderedPageBreak/>
        <w:t>Report</w:t>
      </w:r>
      <w:r w:rsidR="00D45237">
        <w:t xml:space="preserve"> Summary</w:t>
      </w:r>
      <w:bookmarkEnd w:id="1"/>
    </w:p>
    <w:p w:rsidR="00B113E8" w:rsidRDefault="0001475E" w:rsidP="0001475E">
      <w:r>
        <w:rPr>
          <w:noProof/>
        </w:rPr>
        <w:t xml:space="preserve">The purpose of this document is to report the results of several stress test caseses performed on Team 7’s Impression web application. This report will provide a detailed summery of the results as well as any actions taken to resolve them. The test cases were performed on the latest code poste to the team’s github repository. A copy of this code can be downloaded from the following public GitHub repository link. </w:t>
      </w:r>
    </w:p>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4"/>
          <w:szCs w:val="24"/>
        </w:rPr>
      </w:sdtEndPr>
      <w:sdtContent>
        <w:p w:rsidR="00B113E8" w:rsidRDefault="00D45237">
          <w:pPr>
            <w:pStyle w:val="TOCHeading"/>
          </w:pPr>
          <w:r>
            <w:t>Contents</w:t>
          </w:r>
        </w:p>
        <w:p w:rsidR="00B113E8" w:rsidRDefault="00D45237">
          <w:pPr>
            <w:pStyle w:val="TOC1"/>
            <w:rPr>
              <w:rFonts w:asciiTheme="minorHAnsi" w:eastAsiaTheme="minorEastAsia" w:hAnsiTheme="minorHAnsi"/>
              <w:noProof/>
              <w:color w:val="auto"/>
              <w:sz w:val="22"/>
              <w:szCs w:val="22"/>
            </w:rPr>
          </w:pPr>
          <w:r>
            <w:fldChar w:fldCharType="begin"/>
          </w:r>
          <w:r>
            <w:instrText xml:space="preserve"> TOC \o "2-3" \h \z \t "Heading 1,1" </w:instrText>
          </w:r>
          <w:r>
            <w:fldChar w:fldCharType="separate"/>
          </w:r>
          <w:hyperlink w:anchor="_Toc291846939" w:history="1">
            <w:r>
              <w:rPr>
                <w:rStyle w:val="Hyperlink"/>
                <w:noProof/>
              </w:rPr>
              <w:t>Executive Summary</w:t>
            </w:r>
            <w:r>
              <w:rPr>
                <w:noProof/>
                <w:webHidden/>
              </w:rPr>
              <w:tab/>
            </w:r>
            <w:r>
              <w:rPr>
                <w:noProof/>
                <w:webHidden/>
              </w:rPr>
              <w:fldChar w:fldCharType="begin"/>
            </w:r>
            <w:r>
              <w:rPr>
                <w:noProof/>
                <w:webHidden/>
              </w:rPr>
              <w:instrText xml:space="preserve"> PAGEREF _Toc291846939 \h </w:instrText>
            </w:r>
            <w:r>
              <w:rPr>
                <w:noProof/>
                <w:webHidden/>
              </w:rPr>
            </w:r>
            <w:r>
              <w:rPr>
                <w:noProof/>
                <w:webHidden/>
              </w:rPr>
              <w:fldChar w:fldCharType="separate"/>
            </w:r>
            <w:r w:rsidR="00E70A7C">
              <w:rPr>
                <w:noProof/>
                <w:webHidden/>
              </w:rPr>
              <w:t>2</w:t>
            </w:r>
            <w:r>
              <w:rPr>
                <w:noProof/>
                <w:webHidden/>
              </w:rPr>
              <w:fldChar w:fldCharType="end"/>
            </w:r>
          </w:hyperlink>
        </w:p>
        <w:p w:rsidR="00B113E8" w:rsidRDefault="0001475E">
          <w:pPr>
            <w:pStyle w:val="TOC1"/>
            <w:rPr>
              <w:rFonts w:asciiTheme="minorHAnsi" w:eastAsiaTheme="minorEastAsia" w:hAnsiTheme="minorHAnsi"/>
              <w:noProof/>
              <w:color w:val="auto"/>
              <w:sz w:val="22"/>
              <w:szCs w:val="22"/>
            </w:rPr>
          </w:pPr>
          <w:hyperlink w:anchor="_Toc291846940" w:history="1">
            <w:r w:rsidR="00D45237">
              <w:rPr>
                <w:rStyle w:val="Hyperlink"/>
                <w:noProof/>
              </w:rPr>
              <w:t>Heading 1</w:t>
            </w:r>
            <w:r w:rsidR="00D45237">
              <w:rPr>
                <w:noProof/>
                <w:webHidden/>
              </w:rPr>
              <w:tab/>
            </w:r>
            <w:r w:rsidR="00D45237">
              <w:rPr>
                <w:noProof/>
                <w:webHidden/>
              </w:rPr>
              <w:fldChar w:fldCharType="begin"/>
            </w:r>
            <w:r w:rsidR="00D45237">
              <w:rPr>
                <w:noProof/>
                <w:webHidden/>
              </w:rPr>
              <w:instrText xml:space="preserve"> PAGEREF _Toc291846940 \h </w:instrText>
            </w:r>
            <w:r w:rsidR="00D45237">
              <w:rPr>
                <w:noProof/>
                <w:webHidden/>
              </w:rPr>
            </w:r>
            <w:r w:rsidR="00D45237">
              <w:rPr>
                <w:noProof/>
                <w:webHidden/>
              </w:rPr>
              <w:fldChar w:fldCharType="separate"/>
            </w:r>
            <w:r w:rsidR="00E70A7C">
              <w:rPr>
                <w:noProof/>
                <w:webHidden/>
              </w:rPr>
              <w:t>3</w:t>
            </w:r>
            <w:r w:rsidR="00D45237">
              <w:rPr>
                <w:noProof/>
                <w:webHidden/>
              </w:rPr>
              <w:fldChar w:fldCharType="end"/>
            </w:r>
          </w:hyperlink>
        </w:p>
        <w:p w:rsidR="00B113E8" w:rsidRDefault="0001475E">
          <w:pPr>
            <w:pStyle w:val="TOC2"/>
            <w:rPr>
              <w:rFonts w:eastAsiaTheme="minorEastAsia"/>
              <w:sz w:val="22"/>
              <w:szCs w:val="22"/>
            </w:rPr>
          </w:pPr>
          <w:hyperlink w:anchor="_Toc291846941" w:history="1">
            <w:r w:rsidR="00D45237">
              <w:rPr>
                <w:rStyle w:val="Hyperlink"/>
              </w:rPr>
              <w:t>Heading 2</w:t>
            </w:r>
            <w:r w:rsidR="00D45237">
              <w:rPr>
                <w:webHidden/>
              </w:rPr>
              <w:tab/>
            </w:r>
            <w:r w:rsidR="00D45237">
              <w:rPr>
                <w:webHidden/>
              </w:rPr>
              <w:fldChar w:fldCharType="begin"/>
            </w:r>
            <w:r w:rsidR="00D45237">
              <w:rPr>
                <w:webHidden/>
              </w:rPr>
              <w:instrText xml:space="preserve"> PAGEREF _Toc291846941 \h </w:instrText>
            </w:r>
            <w:r w:rsidR="00D45237">
              <w:rPr>
                <w:webHidden/>
              </w:rPr>
            </w:r>
            <w:r w:rsidR="00D45237">
              <w:rPr>
                <w:webHidden/>
              </w:rPr>
              <w:fldChar w:fldCharType="separate"/>
            </w:r>
            <w:r w:rsidR="00E70A7C">
              <w:rPr>
                <w:webHidden/>
              </w:rPr>
              <w:t>3</w:t>
            </w:r>
            <w:r w:rsidR="00D45237">
              <w:rPr>
                <w:webHidden/>
              </w:rPr>
              <w:fldChar w:fldCharType="end"/>
            </w:r>
          </w:hyperlink>
        </w:p>
        <w:p w:rsidR="00B113E8" w:rsidRDefault="0001475E">
          <w:pPr>
            <w:pStyle w:val="TOC3"/>
            <w:rPr>
              <w:rFonts w:eastAsiaTheme="minorEastAsia"/>
              <w:noProof/>
              <w:sz w:val="22"/>
              <w:szCs w:val="22"/>
            </w:rPr>
          </w:pPr>
          <w:hyperlink w:anchor="_Toc291846942" w:history="1">
            <w:r w:rsidR="00D45237">
              <w:rPr>
                <w:rStyle w:val="Hyperlink"/>
                <w:noProof/>
              </w:rPr>
              <w:t xml:space="preserve"> Heading 3</w:t>
            </w:r>
            <w:r w:rsidR="00D45237">
              <w:rPr>
                <w:noProof/>
                <w:webHidden/>
              </w:rPr>
              <w:tab/>
            </w:r>
            <w:r w:rsidR="00D45237">
              <w:rPr>
                <w:noProof/>
                <w:webHidden/>
              </w:rPr>
              <w:fldChar w:fldCharType="begin"/>
            </w:r>
            <w:r w:rsidR="00D45237">
              <w:rPr>
                <w:noProof/>
                <w:webHidden/>
              </w:rPr>
              <w:instrText xml:space="preserve"> PAGEREF _Toc291846942 \h </w:instrText>
            </w:r>
            <w:r w:rsidR="00D45237">
              <w:rPr>
                <w:noProof/>
                <w:webHidden/>
              </w:rPr>
            </w:r>
            <w:r w:rsidR="00D45237">
              <w:rPr>
                <w:noProof/>
                <w:webHidden/>
              </w:rPr>
              <w:fldChar w:fldCharType="separate"/>
            </w:r>
            <w:r w:rsidR="00E70A7C">
              <w:rPr>
                <w:noProof/>
                <w:webHidden/>
              </w:rPr>
              <w:t>3</w:t>
            </w:r>
            <w:r w:rsidR="00D45237">
              <w:rPr>
                <w:noProof/>
                <w:webHidden/>
              </w:rPr>
              <w:fldChar w:fldCharType="end"/>
            </w:r>
          </w:hyperlink>
        </w:p>
        <w:p w:rsidR="00B113E8" w:rsidRDefault="0001475E">
          <w:pPr>
            <w:pStyle w:val="TOC2"/>
            <w:rPr>
              <w:rFonts w:eastAsiaTheme="minorEastAsia"/>
              <w:sz w:val="22"/>
              <w:szCs w:val="22"/>
            </w:rPr>
          </w:pPr>
          <w:hyperlink w:anchor="_Toc291846943" w:history="1">
            <w:r w:rsidR="00D45237">
              <w:rPr>
                <w:rStyle w:val="Hyperlink"/>
              </w:rPr>
              <w:t>Heading 2</w:t>
            </w:r>
            <w:r w:rsidR="00D45237">
              <w:rPr>
                <w:webHidden/>
              </w:rPr>
              <w:tab/>
            </w:r>
            <w:r w:rsidR="00D45237">
              <w:rPr>
                <w:webHidden/>
              </w:rPr>
              <w:fldChar w:fldCharType="begin"/>
            </w:r>
            <w:r w:rsidR="00D45237">
              <w:rPr>
                <w:webHidden/>
              </w:rPr>
              <w:instrText xml:space="preserve"> PAGEREF _Toc291846943 \h </w:instrText>
            </w:r>
            <w:r w:rsidR="00D45237">
              <w:rPr>
                <w:webHidden/>
              </w:rPr>
            </w:r>
            <w:r w:rsidR="00D45237">
              <w:rPr>
                <w:webHidden/>
              </w:rPr>
              <w:fldChar w:fldCharType="separate"/>
            </w:r>
            <w:r w:rsidR="00E70A7C">
              <w:rPr>
                <w:webHidden/>
              </w:rPr>
              <w:t>3</w:t>
            </w:r>
            <w:r w:rsidR="00D45237">
              <w:rPr>
                <w:webHidden/>
              </w:rPr>
              <w:fldChar w:fldCharType="end"/>
            </w:r>
          </w:hyperlink>
        </w:p>
        <w:p w:rsidR="00B113E8" w:rsidRDefault="0001475E">
          <w:pPr>
            <w:pStyle w:val="TOC1"/>
            <w:rPr>
              <w:rFonts w:asciiTheme="minorHAnsi" w:eastAsiaTheme="minorEastAsia" w:hAnsiTheme="minorHAnsi"/>
              <w:noProof/>
              <w:color w:val="auto"/>
              <w:sz w:val="22"/>
              <w:szCs w:val="22"/>
            </w:rPr>
          </w:pPr>
          <w:hyperlink w:anchor="_Toc291846944" w:history="1">
            <w:r w:rsidR="00D45237">
              <w:rPr>
                <w:rStyle w:val="Hyperlink"/>
                <w:noProof/>
              </w:rPr>
              <w:t>Heading 1</w:t>
            </w:r>
            <w:r w:rsidR="00D45237">
              <w:rPr>
                <w:noProof/>
                <w:webHidden/>
              </w:rPr>
              <w:tab/>
            </w:r>
            <w:r w:rsidR="00D45237">
              <w:rPr>
                <w:noProof/>
                <w:webHidden/>
              </w:rPr>
              <w:fldChar w:fldCharType="begin"/>
            </w:r>
            <w:r w:rsidR="00D45237">
              <w:rPr>
                <w:noProof/>
                <w:webHidden/>
              </w:rPr>
              <w:instrText xml:space="preserve"> PAGEREF _Toc291846944 \h </w:instrText>
            </w:r>
            <w:r w:rsidR="00D45237">
              <w:rPr>
                <w:noProof/>
                <w:webHidden/>
              </w:rPr>
            </w:r>
            <w:r w:rsidR="00D45237">
              <w:rPr>
                <w:noProof/>
                <w:webHidden/>
              </w:rPr>
              <w:fldChar w:fldCharType="separate"/>
            </w:r>
            <w:r w:rsidR="00E70A7C">
              <w:rPr>
                <w:noProof/>
                <w:webHidden/>
              </w:rPr>
              <w:t>4</w:t>
            </w:r>
            <w:r w:rsidR="00D45237">
              <w:rPr>
                <w:noProof/>
                <w:webHidden/>
              </w:rPr>
              <w:fldChar w:fldCharType="end"/>
            </w:r>
          </w:hyperlink>
        </w:p>
        <w:p w:rsidR="00B113E8" w:rsidRDefault="0001475E">
          <w:pPr>
            <w:pStyle w:val="TOC2"/>
            <w:rPr>
              <w:rFonts w:eastAsiaTheme="minorEastAsia"/>
              <w:sz w:val="22"/>
              <w:szCs w:val="22"/>
            </w:rPr>
          </w:pPr>
          <w:hyperlink w:anchor="_Toc291846945" w:history="1">
            <w:r w:rsidR="00D45237">
              <w:rPr>
                <w:rStyle w:val="Hyperlink"/>
              </w:rPr>
              <w:t>Heading 2</w:t>
            </w:r>
            <w:r w:rsidR="00D45237">
              <w:rPr>
                <w:webHidden/>
              </w:rPr>
              <w:tab/>
            </w:r>
            <w:r w:rsidR="00D45237">
              <w:rPr>
                <w:webHidden/>
              </w:rPr>
              <w:fldChar w:fldCharType="begin"/>
            </w:r>
            <w:r w:rsidR="00D45237">
              <w:rPr>
                <w:webHidden/>
              </w:rPr>
              <w:instrText xml:space="preserve"> PAGEREF _Toc291846945 \h </w:instrText>
            </w:r>
            <w:r w:rsidR="00D45237">
              <w:rPr>
                <w:webHidden/>
              </w:rPr>
            </w:r>
            <w:r w:rsidR="00D45237">
              <w:rPr>
                <w:webHidden/>
              </w:rPr>
              <w:fldChar w:fldCharType="separate"/>
            </w:r>
            <w:r w:rsidR="00E70A7C">
              <w:rPr>
                <w:webHidden/>
              </w:rPr>
              <w:t>4</w:t>
            </w:r>
            <w:r w:rsidR="00D45237">
              <w:rPr>
                <w:webHidden/>
              </w:rPr>
              <w:fldChar w:fldCharType="end"/>
            </w:r>
          </w:hyperlink>
        </w:p>
        <w:p w:rsidR="00B113E8" w:rsidRDefault="0001475E">
          <w:pPr>
            <w:pStyle w:val="TOC2"/>
            <w:rPr>
              <w:rFonts w:eastAsiaTheme="minorEastAsia"/>
              <w:sz w:val="22"/>
              <w:szCs w:val="22"/>
            </w:rPr>
          </w:pPr>
          <w:hyperlink w:anchor="_Toc291846946" w:history="1">
            <w:r w:rsidR="00D45237">
              <w:rPr>
                <w:rStyle w:val="Hyperlink"/>
              </w:rPr>
              <w:t>Heading 2</w:t>
            </w:r>
            <w:r w:rsidR="00D45237">
              <w:rPr>
                <w:webHidden/>
              </w:rPr>
              <w:tab/>
            </w:r>
            <w:r w:rsidR="00D45237">
              <w:rPr>
                <w:webHidden/>
              </w:rPr>
              <w:fldChar w:fldCharType="begin"/>
            </w:r>
            <w:r w:rsidR="00D45237">
              <w:rPr>
                <w:webHidden/>
              </w:rPr>
              <w:instrText xml:space="preserve"> PAGEREF _Toc291846946 \h </w:instrText>
            </w:r>
            <w:r w:rsidR="00D45237">
              <w:rPr>
                <w:webHidden/>
              </w:rPr>
            </w:r>
            <w:r w:rsidR="00D45237">
              <w:rPr>
                <w:webHidden/>
              </w:rPr>
              <w:fldChar w:fldCharType="separate"/>
            </w:r>
            <w:r w:rsidR="00E70A7C">
              <w:rPr>
                <w:webHidden/>
              </w:rPr>
              <w:t>4</w:t>
            </w:r>
            <w:r w:rsidR="00D45237">
              <w:rPr>
                <w:webHidden/>
              </w:rPr>
              <w:fldChar w:fldCharType="end"/>
            </w:r>
          </w:hyperlink>
        </w:p>
        <w:p w:rsidR="00B113E8" w:rsidRDefault="00D45237">
          <w:pPr>
            <w:spacing w:before="0" w:after="200"/>
          </w:pPr>
          <w:r>
            <w:fldChar w:fldCharType="end"/>
          </w:r>
        </w:p>
      </w:sdtContent>
    </w:sdt>
    <w:p w:rsidR="00B113E8" w:rsidRDefault="00D45237">
      <w:pPr>
        <w:spacing w:before="0" w:after="200"/>
      </w:pPr>
      <w:r>
        <w:br w:type="page"/>
      </w:r>
    </w:p>
    <w:bookmarkStart w:id="2" w:name="_Toc291846940" w:displacedByCustomXml="next"/>
    <w:sdt>
      <w:sdtPr>
        <w:id w:val="-1421933746"/>
        <w:placeholder>
          <w:docPart w:val="3680D84D25A3704697B2D52E27511C15"/>
        </w:placeholder>
        <w:temporary/>
        <w:showingPlcHdr/>
        <w:text/>
      </w:sdtPr>
      <w:sdtContent>
        <w:p w:rsidR="00B113E8" w:rsidRDefault="00D45237">
          <w:pPr>
            <w:pStyle w:val="Heading1"/>
          </w:pPr>
          <w:r>
            <w:t>Heading 1</w:t>
          </w:r>
        </w:p>
      </w:sdtContent>
    </w:sdt>
    <w:bookmarkEnd w:id="2" w:displacedByCustomXml="prev"/>
    <w:sdt>
      <w:sdtPr>
        <w:id w:val="1088193227"/>
        <w:placeholder>
          <w:docPart w:val="8AA247E7B9CBCB4BAFBD6FA7C31118D9"/>
        </w:placeholder>
        <w:temporary/>
        <w:showingPlcHdr/>
      </w:sdtPr>
      <w:sdtContent>
        <w:p w:rsidR="00B113E8" w:rsidRDefault="00D45237">
          <w:pPr>
            <w:spacing w:after="200"/>
          </w:pPr>
          <w:r>
            <w:t xml:space="preserve">This template uses a few tables to create the page structure that follows. A </w:t>
          </w:r>
          <w:r>
            <w:rPr>
              <w:rStyle w:val="Strong"/>
            </w:rPr>
            <w:t>host</w:t>
          </w:r>
          <w:r>
            <w:t xml:space="preserve"> table consisting of just two columns and one row enables the sidebar content to sit beside the text, tables, and diagram on the left without any complicated positioning required. </w:t>
          </w:r>
          <w:r>
            <w:rPr>
              <w:rStyle w:val="Strong"/>
            </w:rPr>
            <w:t>Nested</w:t>
          </w:r>
          <w:r>
            <w:t xml:space="preserve"> tables (a nested table is just one table inside another) in both the left and right column enable you to place text beside the SmartArt graphic, provide the small financial table below left, and provide the sidebar table with a separate cell for the heading text. </w:t>
          </w:r>
        </w:p>
        <w:p w:rsidR="00B113E8" w:rsidRDefault="00D45237">
          <w:pPr>
            <w:spacing w:after="200"/>
          </w:pPr>
          <w:r>
            <w:t>The benefit of using nested tables rather than splitting and merging cells is that the nested tables can grow independently, so it’s much easier to place and align content as needed.</w:t>
          </w:r>
        </w:p>
      </w:sdtContent>
    </w:sdt>
    <w:tbl>
      <w:tblPr>
        <w:tblStyle w:val="TableGrid"/>
        <w:tblW w:w="10278" w:type="dxa"/>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ayout w:type="fixed"/>
        <w:tblLook w:val="04A0" w:firstRow="1" w:lastRow="0" w:firstColumn="1" w:lastColumn="0" w:noHBand="0" w:noVBand="1"/>
        <w:tblDescription w:val="Table with right sidebar"/>
      </w:tblPr>
      <w:tblGrid>
        <w:gridCol w:w="6608"/>
        <w:gridCol w:w="3670"/>
      </w:tblGrid>
      <w:tr w:rsidR="00B113E8">
        <w:tc>
          <w:tcPr>
            <w:tcW w:w="6608" w:type="dxa"/>
          </w:tcPr>
          <w:bookmarkStart w:id="3" w:name="_Toc291846941" w:displacedByCustomXml="next"/>
          <w:bookmarkStart w:id="4" w:name="_Toc290225026" w:displacedByCustomXml="next"/>
          <w:sdt>
            <w:sdtPr>
              <w:id w:val="-31113275"/>
              <w:placeholder>
                <w:docPart w:val="FC1E263A945E2B40A140FD869F16777E"/>
              </w:placeholder>
              <w:temporary/>
              <w:showingPlcHdr/>
              <w:text/>
            </w:sdtPr>
            <w:sdtContent>
              <w:p w:rsidR="00B113E8" w:rsidRDefault="00D45237">
                <w:pPr>
                  <w:pStyle w:val="Heading2"/>
                  <w:outlineLvl w:val="1"/>
                  <w:rPr>
                    <w:rFonts w:asciiTheme="minorHAnsi" w:hAnsiTheme="minorHAnsi"/>
                    <w:b/>
                    <w:bCs/>
                    <w:color w:val="auto"/>
                    <w:sz w:val="20"/>
                    <w:szCs w:val="20"/>
                  </w:rPr>
                </w:pPr>
                <w:r>
                  <w:t>Heading 2</w:t>
                </w:r>
              </w:p>
            </w:sdtContent>
          </w:sdt>
          <w:bookmarkEnd w:id="3" w:displacedByCustomXml="pre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0"/>
              <w:gridCol w:w="3692"/>
            </w:tblGrid>
            <w:tr w:rsidR="00B113E8">
              <w:tc>
                <w:tcPr>
                  <w:tcW w:w="2700" w:type="dxa"/>
                  <w:tcMar>
                    <w:left w:w="0" w:type="dxa"/>
                    <w:right w:w="0" w:type="dxa"/>
                  </w:tcMar>
                </w:tcPr>
                <w:bookmarkStart w:id="5" w:name="_Toc291846942"/>
                <w:bookmarkEnd w:id="4"/>
                <w:p w:rsidR="00B113E8" w:rsidRDefault="0001475E">
                  <w:pPr>
                    <w:pStyle w:val="Heading3"/>
                    <w:outlineLvl w:val="2"/>
                    <w:rPr>
                      <w:rFonts w:asciiTheme="minorHAnsi" w:hAnsiTheme="minorHAnsi"/>
                      <w:b/>
                      <w:bCs/>
                      <w:sz w:val="20"/>
                      <w:szCs w:val="20"/>
                    </w:rPr>
                  </w:pPr>
                  <w:sdt>
                    <w:sdtPr>
                      <w:id w:val="1812285099"/>
                      <w:placeholder>
                        <w:docPart w:val="887894D2E0F7C044B39F10A5BDBDD050"/>
                      </w:placeholder>
                      <w:temporary/>
                      <w:showingPlcHdr/>
                      <w:text/>
                    </w:sdtPr>
                    <w:sdtContent>
                      <w:r w:rsidR="00D45237">
                        <w:t>Heading 3</w:t>
                      </w:r>
                    </w:sdtContent>
                  </w:sdt>
                  <w:bookmarkEnd w:id="5"/>
                </w:p>
                <w:sdt>
                  <w:sdtPr>
                    <w:id w:val="-387728983"/>
                    <w:placeholder>
                      <w:docPart w:val="159D5F22F5C9E746B1E2D68D96F9CAC2"/>
                    </w:placeholder>
                    <w:temporary/>
                    <w:showingPlcHdr/>
                  </w:sdtPr>
                  <w:sdtContent>
                    <w:p w:rsidR="00B113E8" w:rsidRDefault="00D45237">
                      <w:pPr>
                        <w:spacing w:after="200"/>
                      </w:pPr>
                      <w:r>
                        <w:t xml:space="preserve">When you click in the SmartArt graphic at right, a Text Pane appears where you can add your own text. When you press Enter in the text pane to add a new bullet, it adds a new shape to the diagram. To change the diagram to a different layout, on the SmartArt Tools Design tab, in the Layouts group, point to options in the layouts gallery to preview them in the document and then click to apply the one you prefer. </w:t>
                      </w:r>
                    </w:p>
                  </w:sdtContent>
                </w:sdt>
              </w:tc>
              <w:tc>
                <w:tcPr>
                  <w:tcW w:w="3692" w:type="dxa"/>
                  <w:tcMar>
                    <w:left w:w="115" w:type="dxa"/>
                    <w:right w:w="115" w:type="dxa"/>
                  </w:tcMar>
                  <w:vAlign w:val="center"/>
                </w:tcPr>
                <w:p w:rsidR="00B113E8" w:rsidRDefault="00D45237">
                  <w:pPr>
                    <w:jc w:val="center"/>
                  </w:pPr>
                  <w:r>
                    <w:rPr>
                      <w:noProof/>
                    </w:rPr>
                    <w:drawing>
                      <wp:inline distT="0" distB="0" distL="0" distR="0">
                        <wp:extent cx="2011680" cy="2103120"/>
                        <wp:effectExtent l="50800" t="0" r="45720" b="3048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tc>
            </w:tr>
          </w:tbl>
          <w:bookmarkStart w:id="6" w:name="_Toc291846943" w:displacedByCustomXml="next"/>
          <w:sdt>
            <w:sdtPr>
              <w:id w:val="-564729412"/>
              <w:placeholder>
                <w:docPart w:val="9B8D9023F1174546A3783D6F22375EAF"/>
              </w:placeholder>
              <w:temporary/>
              <w:showingPlcHdr/>
              <w:text/>
            </w:sdtPr>
            <w:sdtContent>
              <w:p w:rsidR="00B113E8" w:rsidRDefault="00D45237">
                <w:pPr>
                  <w:pStyle w:val="Heading2"/>
                  <w:outlineLvl w:val="1"/>
                </w:pPr>
                <w:r>
                  <w:t>Heading 2</w:t>
                </w:r>
              </w:p>
            </w:sdtContent>
          </w:sdt>
          <w:bookmarkEnd w:id="6" w:displacedByCustomXml="prev"/>
          <w:sdt>
            <w:sdtPr>
              <w:id w:val="1237899686"/>
              <w:placeholder>
                <w:docPart w:val="A93CB668CE1F5C418F3023E3B0EE9227"/>
              </w:placeholder>
              <w:temporary/>
              <w:showingPlcHdr/>
            </w:sdtPr>
            <w:sdtContent>
              <w:p w:rsidR="00B113E8" w:rsidRDefault="00D45237">
                <w:pPr>
                  <w:spacing w:after="200"/>
                </w:pPr>
                <w:r>
                  <w:t xml:space="preserve">The gradient background behind the sidebar at right is created using a shape with a gradient fill. It is formatted with the Behind Text layout to place it behind the table. To easily select that shape, on the Home tab, in the Editing group, click Select and then click Selection Pane. Click the object named Sidebar Background. </w:t>
                </w:r>
              </w:p>
            </w:sdtContent>
          </w:sdt>
          <w:sdt>
            <w:sdtPr>
              <w:id w:val="2001841522"/>
              <w:placeholder>
                <w:docPart w:val="45888CEB4A4B2F4AB366C88FEE5977C3"/>
              </w:placeholder>
              <w:temporary/>
              <w:showingPlcHdr/>
              <w:text/>
            </w:sdtPr>
            <w:sdtContent>
              <w:p w:rsidR="00B113E8" w:rsidRDefault="00D45237">
                <w:pPr>
                  <w:pStyle w:val="Heading5"/>
                  <w:outlineLvl w:val="4"/>
                </w:pPr>
                <w:r>
                  <w:t>Heading 5</w:t>
                </w:r>
              </w:p>
            </w:sdtContent>
          </w:sdt>
          <w:tbl>
            <w:tblPr>
              <w:tblStyle w:val="WB1"/>
              <w:tblW w:w="5000" w:type="pct"/>
              <w:tblLayout w:type="fixed"/>
              <w:tblLook w:val="04A0" w:firstRow="1" w:lastRow="0" w:firstColumn="1" w:lastColumn="0" w:noHBand="0" w:noVBand="1"/>
              <w:tblDescription w:val="Data table"/>
            </w:tblPr>
            <w:tblGrid>
              <w:gridCol w:w="2130"/>
              <w:gridCol w:w="2131"/>
              <w:gridCol w:w="2131"/>
            </w:tblGrid>
            <w:tr w:rsidR="00B113E8">
              <w:tc>
                <w:tcPr>
                  <w:tcW w:w="2130" w:type="dxa"/>
                </w:tcPr>
                <w:p w:rsidR="00B113E8" w:rsidRDefault="00B113E8">
                  <w:pPr>
                    <w:spacing w:before="60" w:after="60"/>
                    <w:jc w:val="center"/>
                  </w:pPr>
                </w:p>
              </w:tc>
              <w:sdt>
                <w:sdtPr>
                  <w:id w:val="1505933541"/>
                  <w:placeholder>
                    <w:docPart w:val="BF57214C1B511B49B0575CA349CBD449"/>
                  </w:placeholder>
                  <w:temporary/>
                  <w:showingPlcHdr/>
                  <w:text/>
                </w:sdtPr>
                <w:sdtContent>
                  <w:tc>
                    <w:tcPr>
                      <w:tcW w:w="2131" w:type="dxa"/>
                    </w:tcPr>
                    <w:p w:rsidR="00B113E8" w:rsidRDefault="00D45237">
                      <w:pPr>
                        <w:pStyle w:val="TableText-Center"/>
                      </w:pPr>
                      <w:r>
                        <w:t>Table Text Centered</w:t>
                      </w:r>
                    </w:p>
                  </w:tc>
                </w:sdtContent>
              </w:sdt>
              <w:sdt>
                <w:sdtPr>
                  <w:id w:val="1073941327"/>
                  <w:placeholder>
                    <w:docPart w:val="9130283F9CDF5E4791B145CE3934DF7D"/>
                  </w:placeholder>
                  <w:temporary/>
                  <w:showingPlcHdr/>
                  <w:text/>
                </w:sdtPr>
                <w:sdtContent>
                  <w:tc>
                    <w:tcPr>
                      <w:tcW w:w="2131" w:type="dxa"/>
                    </w:tcPr>
                    <w:p w:rsidR="00B113E8" w:rsidRDefault="00D45237">
                      <w:pPr>
                        <w:pStyle w:val="TableText-Center"/>
                      </w:pPr>
                      <w:r>
                        <w:t>Table Text Centered</w:t>
                      </w:r>
                    </w:p>
                  </w:tc>
                </w:sdtContent>
              </w:sdt>
            </w:tr>
            <w:tr w:rsidR="00B113E8">
              <w:sdt>
                <w:sdtPr>
                  <w:id w:val="-1163456438"/>
                  <w:placeholder>
                    <w:docPart w:val="7DF6144A8A07DC45BD9FE569BC08EA42"/>
                  </w:placeholder>
                  <w:temporary/>
                  <w:showingPlcHdr/>
                  <w:text/>
                </w:sdtPr>
                <w:sdtContent>
                  <w:tc>
                    <w:tcPr>
                      <w:tcW w:w="2130" w:type="dxa"/>
                    </w:tcPr>
                    <w:p w:rsidR="00B113E8" w:rsidRDefault="00D45237">
                      <w:pPr>
                        <w:pStyle w:val="TableRowHeading"/>
                      </w:pPr>
                      <w:r>
                        <w:t>Table Row Heading</w:t>
                      </w:r>
                    </w:p>
                  </w:tc>
                </w:sdtContent>
              </w:sdt>
              <w:sdt>
                <w:sdtPr>
                  <w:id w:val="635378216"/>
                  <w:placeholder>
                    <w:docPart w:val="8ED29AB595E2054EB2086EE15703DD64"/>
                  </w:placeholder>
                  <w:temporary/>
                  <w:showingPlcHdr/>
                  <w:text/>
                </w:sdtPr>
                <w:sdtContent>
                  <w:tc>
                    <w:tcPr>
                      <w:tcW w:w="2131" w:type="dxa"/>
                    </w:tcPr>
                    <w:p w:rsidR="00B113E8" w:rsidRDefault="00D45237">
                      <w:pPr>
                        <w:pStyle w:val="TableText-Center"/>
                      </w:pPr>
                      <w:r>
                        <w:t>000</w:t>
                      </w:r>
                    </w:p>
                  </w:tc>
                </w:sdtContent>
              </w:sdt>
              <w:sdt>
                <w:sdtPr>
                  <w:id w:val="1812675822"/>
                  <w:placeholder>
                    <w:docPart w:val="B4D0E283220AF8498D17387B4ED339CE"/>
                  </w:placeholder>
                  <w:temporary/>
                  <w:showingPlcHdr/>
                  <w:text/>
                </w:sdtPr>
                <w:sdtContent>
                  <w:tc>
                    <w:tcPr>
                      <w:tcW w:w="2131" w:type="dxa"/>
                      <w:vAlign w:val="top"/>
                    </w:tcPr>
                    <w:p w:rsidR="00B113E8" w:rsidRDefault="00D45237">
                      <w:pPr>
                        <w:pStyle w:val="TableText-Center"/>
                      </w:pPr>
                      <w:r>
                        <w:t>000</w:t>
                      </w:r>
                    </w:p>
                  </w:tc>
                </w:sdtContent>
              </w:sdt>
            </w:tr>
            <w:tr w:rsidR="00B113E8">
              <w:sdt>
                <w:sdtPr>
                  <w:id w:val="441346252"/>
                  <w:placeholder>
                    <w:docPart w:val="BF38B6123416044089F572B630713815"/>
                  </w:placeholder>
                  <w:temporary/>
                  <w:showingPlcHdr/>
                  <w:text/>
                </w:sdtPr>
                <w:sdtContent>
                  <w:tc>
                    <w:tcPr>
                      <w:tcW w:w="2130" w:type="dxa"/>
                    </w:tcPr>
                    <w:p w:rsidR="00B113E8" w:rsidRDefault="00D45237">
                      <w:pPr>
                        <w:pStyle w:val="TableRowHeading"/>
                      </w:pPr>
                      <w:r>
                        <w:t>Table Row Heading</w:t>
                      </w:r>
                    </w:p>
                  </w:tc>
                </w:sdtContent>
              </w:sdt>
              <w:sdt>
                <w:sdtPr>
                  <w:id w:val="789861446"/>
                  <w:placeholder>
                    <w:docPart w:val="9AB923AE0CB3764EAEB24273B50A9D81"/>
                  </w:placeholder>
                  <w:temporary/>
                  <w:showingPlcHdr/>
                  <w:text/>
                </w:sdtPr>
                <w:sdtContent>
                  <w:tc>
                    <w:tcPr>
                      <w:tcW w:w="2131" w:type="dxa"/>
                      <w:vAlign w:val="top"/>
                    </w:tcPr>
                    <w:p w:rsidR="00B113E8" w:rsidRDefault="00D45237">
                      <w:pPr>
                        <w:pStyle w:val="TableText-Center"/>
                      </w:pPr>
                      <w:r>
                        <w:t>000</w:t>
                      </w:r>
                    </w:p>
                  </w:tc>
                </w:sdtContent>
              </w:sdt>
              <w:sdt>
                <w:sdtPr>
                  <w:id w:val="-674113647"/>
                  <w:placeholder>
                    <w:docPart w:val="361D2A64C572814FA9945D7C993193CE"/>
                  </w:placeholder>
                  <w:temporary/>
                  <w:showingPlcHdr/>
                  <w:text/>
                </w:sdtPr>
                <w:sdtContent>
                  <w:tc>
                    <w:tcPr>
                      <w:tcW w:w="2131" w:type="dxa"/>
                      <w:vAlign w:val="top"/>
                    </w:tcPr>
                    <w:p w:rsidR="00B113E8" w:rsidRDefault="00D45237">
                      <w:pPr>
                        <w:pStyle w:val="TableText-Center"/>
                      </w:pPr>
                      <w:r>
                        <w:t>000</w:t>
                      </w:r>
                    </w:p>
                  </w:tc>
                </w:sdtContent>
              </w:sdt>
            </w:tr>
            <w:tr w:rsidR="00B113E8">
              <w:sdt>
                <w:sdtPr>
                  <w:id w:val="-1075056258"/>
                  <w:placeholder>
                    <w:docPart w:val="548D42EC66B72B45A18D12BF993BFC7B"/>
                  </w:placeholder>
                  <w:temporary/>
                  <w:showingPlcHdr/>
                  <w:text/>
                </w:sdtPr>
                <w:sdtContent>
                  <w:tc>
                    <w:tcPr>
                      <w:tcW w:w="2130" w:type="dxa"/>
                    </w:tcPr>
                    <w:p w:rsidR="00B113E8" w:rsidRDefault="00D45237">
                      <w:pPr>
                        <w:pStyle w:val="TableRowHeading"/>
                      </w:pPr>
                      <w:r>
                        <w:t>Table Row Heading</w:t>
                      </w:r>
                    </w:p>
                  </w:tc>
                </w:sdtContent>
              </w:sdt>
              <w:sdt>
                <w:sdtPr>
                  <w:id w:val="-970970965"/>
                  <w:placeholder>
                    <w:docPart w:val="6C65868E2FF15241981B3E7F963C1CDE"/>
                  </w:placeholder>
                  <w:temporary/>
                  <w:showingPlcHdr/>
                  <w:text/>
                </w:sdtPr>
                <w:sdtContent>
                  <w:tc>
                    <w:tcPr>
                      <w:tcW w:w="2131" w:type="dxa"/>
                      <w:vAlign w:val="top"/>
                    </w:tcPr>
                    <w:p w:rsidR="00B113E8" w:rsidRDefault="00D45237">
                      <w:pPr>
                        <w:pStyle w:val="TableText-Center"/>
                      </w:pPr>
                      <w:r>
                        <w:t>000</w:t>
                      </w:r>
                    </w:p>
                  </w:tc>
                </w:sdtContent>
              </w:sdt>
              <w:sdt>
                <w:sdtPr>
                  <w:id w:val="1269585663"/>
                  <w:placeholder>
                    <w:docPart w:val="37A376B3472DF049B488337D214100F6"/>
                  </w:placeholder>
                  <w:temporary/>
                  <w:showingPlcHdr/>
                  <w:text/>
                </w:sdtPr>
                <w:sdtContent>
                  <w:tc>
                    <w:tcPr>
                      <w:tcW w:w="2131" w:type="dxa"/>
                      <w:vAlign w:val="top"/>
                    </w:tcPr>
                    <w:p w:rsidR="00B113E8" w:rsidRDefault="00D45237">
                      <w:pPr>
                        <w:pStyle w:val="TableText-Center"/>
                      </w:pPr>
                      <w:r>
                        <w:t>000</w:t>
                      </w:r>
                    </w:p>
                  </w:tc>
                </w:sdtContent>
              </w:sdt>
            </w:tr>
            <w:tr w:rsidR="00B113E8">
              <w:sdt>
                <w:sdtPr>
                  <w:id w:val="-461035192"/>
                  <w:placeholder>
                    <w:docPart w:val="20242B2CD2880B4FA95D93733D68C5AA"/>
                  </w:placeholder>
                  <w:temporary/>
                  <w:showingPlcHdr/>
                  <w:text/>
                </w:sdtPr>
                <w:sdtContent>
                  <w:tc>
                    <w:tcPr>
                      <w:tcW w:w="2130" w:type="dxa"/>
                    </w:tcPr>
                    <w:p w:rsidR="00B113E8" w:rsidRDefault="00D45237">
                      <w:pPr>
                        <w:pStyle w:val="TableRowHeading"/>
                      </w:pPr>
                      <w:r>
                        <w:t>Table Row Heading</w:t>
                      </w:r>
                    </w:p>
                  </w:tc>
                </w:sdtContent>
              </w:sdt>
              <w:sdt>
                <w:sdtPr>
                  <w:id w:val="1863773538"/>
                  <w:placeholder>
                    <w:docPart w:val="44F3ADB333F9984A99B3BBE60EACD53E"/>
                  </w:placeholder>
                  <w:temporary/>
                  <w:showingPlcHdr/>
                  <w:text/>
                </w:sdtPr>
                <w:sdtContent>
                  <w:tc>
                    <w:tcPr>
                      <w:tcW w:w="2131" w:type="dxa"/>
                      <w:vAlign w:val="top"/>
                    </w:tcPr>
                    <w:p w:rsidR="00B113E8" w:rsidRDefault="00D45237">
                      <w:pPr>
                        <w:pStyle w:val="TableText-Center"/>
                      </w:pPr>
                      <w:r>
                        <w:t>000</w:t>
                      </w:r>
                    </w:p>
                  </w:tc>
                </w:sdtContent>
              </w:sdt>
              <w:sdt>
                <w:sdtPr>
                  <w:id w:val="-859199940"/>
                  <w:placeholder>
                    <w:docPart w:val="F2A1476A9B840944B4F9C2D4609498B6"/>
                  </w:placeholder>
                  <w:temporary/>
                  <w:showingPlcHdr/>
                  <w:text/>
                </w:sdtPr>
                <w:sdtContent>
                  <w:tc>
                    <w:tcPr>
                      <w:tcW w:w="2131" w:type="dxa"/>
                      <w:vAlign w:val="top"/>
                    </w:tcPr>
                    <w:p w:rsidR="00B113E8" w:rsidRDefault="00D45237">
                      <w:pPr>
                        <w:pStyle w:val="TableText-Center"/>
                      </w:pPr>
                      <w:r>
                        <w:t>000</w:t>
                      </w:r>
                    </w:p>
                  </w:tc>
                </w:sdtContent>
              </w:sdt>
            </w:tr>
          </w:tbl>
          <w:p w:rsidR="00B113E8" w:rsidRDefault="00B113E8"/>
        </w:tc>
        <w:tc>
          <w:tcPr>
            <w:tcW w:w="3670" w:type="dxa"/>
            <w:tcMar>
              <w:left w:w="115" w:type="dxa"/>
              <w:right w:w="0" w:type="dxa"/>
            </w:tcMar>
          </w:tcPr>
          <w:tbl>
            <w:tblPr>
              <w:tblStyle w:val="TableGrid"/>
              <w:tblW w:w="3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rends at a Glance"/>
            </w:tblPr>
            <w:tblGrid>
              <w:gridCol w:w="3555"/>
            </w:tblGrid>
            <w:tr w:rsidR="00B113E8">
              <w:trPr>
                <w:trHeight w:val="691"/>
              </w:trPr>
              <w:sdt>
                <w:sdtPr>
                  <w:id w:val="-495732483"/>
                  <w:placeholder>
                    <w:docPart w:val="9B4FDC1D20145A49B6C5BA881E658DC2"/>
                  </w:placeholder>
                  <w:temporary/>
                  <w:showingPlcHdr/>
                  <w:text/>
                </w:sdtPr>
                <w:sdtContent>
                  <w:tc>
                    <w:tcPr>
                      <w:tcW w:w="3555" w:type="dxa"/>
                      <w:shd w:val="clear" w:color="auto" w:fill="BFBFBF" w:themeFill="background1" w:themeFillShade="BF"/>
                      <w:vAlign w:val="center"/>
                    </w:tcPr>
                    <w:p w:rsidR="00B113E8" w:rsidRDefault="00D45237">
                      <w:pPr>
                        <w:pStyle w:val="Heading4"/>
                        <w:outlineLvl w:val="3"/>
                      </w:pPr>
                      <w:r>
                        <w:t>Heading 4</w:t>
                      </w:r>
                    </w:p>
                  </w:tc>
                </w:sdtContent>
              </w:sdt>
            </w:tr>
            <w:tr w:rsidR="00B113E8">
              <w:tc>
                <w:tcPr>
                  <w:tcW w:w="3555" w:type="dxa"/>
                </w:tcPr>
                <w:p w:rsidR="00B113E8" w:rsidRDefault="0001475E">
                  <w:pPr>
                    <w:pStyle w:val="ListBullet"/>
                  </w:pPr>
                  <w:sdt>
                    <w:sdtPr>
                      <w:id w:val="-1277868677"/>
                      <w:placeholder>
                        <w:docPart w:val="A11D52370165EA4AB5C5CE2AFB25D77A"/>
                      </w:placeholder>
                      <w:temporary/>
                      <w:showingPlcHdr/>
                      <w:text/>
                    </w:sdtPr>
                    <w:sdtContent>
                      <w:r w:rsidR="00D45237">
                        <w:t>List Bullet</w:t>
                      </w:r>
                    </w:sdtContent>
                  </w:sdt>
                </w:p>
                <w:sdt>
                  <w:sdtPr>
                    <w:id w:val="788092099"/>
                    <w:placeholder>
                      <w:docPart w:val="585C57D7F8A8414C9E78010E74FA0369"/>
                    </w:placeholder>
                    <w:temporary/>
                    <w:showingPlcHdr/>
                    <w:text/>
                  </w:sdtPr>
                  <w:sdtContent>
                    <w:p w:rsidR="00B113E8" w:rsidRDefault="00D45237">
                      <w:pPr>
                        <w:pStyle w:val="SidebarText"/>
                      </w:pPr>
                      <w:r>
                        <w:t>The styles List Bullet and List Bullet Negative provide the up and down arrows shown in this sidebar.</w:t>
                      </w:r>
                    </w:p>
                  </w:sdtContent>
                </w:sdt>
                <w:p w:rsidR="00B113E8" w:rsidRDefault="0001475E">
                  <w:pPr>
                    <w:pStyle w:val="ListBullet"/>
                  </w:pPr>
                  <w:sdt>
                    <w:sdtPr>
                      <w:id w:val="-1951087757"/>
                      <w:placeholder>
                        <w:docPart w:val="8E4C1F9C856C0042811F7ECFEA15E0D4"/>
                      </w:placeholder>
                      <w:temporary/>
                      <w:showingPlcHdr/>
                      <w:text/>
                    </w:sdtPr>
                    <w:sdtContent>
                      <w:r w:rsidR="00D45237">
                        <w:t>List Bullet</w:t>
                      </w:r>
                    </w:sdtContent>
                  </w:sdt>
                </w:p>
                <w:sdt>
                  <w:sdtPr>
                    <w:id w:val="-1631313752"/>
                    <w:placeholder>
                      <w:docPart w:val="A0937F6A58BF1342886D42D66E2D60DE"/>
                    </w:placeholder>
                    <w:temporary/>
                    <w:showingPlcHdr/>
                    <w:text/>
                  </w:sdtPr>
                  <w:sdtContent>
                    <w:p w:rsidR="00B113E8" w:rsidRDefault="00D45237">
                      <w:pPr>
                        <w:pStyle w:val="SidebarText"/>
                        <w:rPr>
                          <w:color w:val="auto"/>
                          <w:sz w:val="20"/>
                          <w:szCs w:val="20"/>
                        </w:rPr>
                      </w:pPr>
                      <w:r>
                        <w:t>Sidebar text.</w:t>
                      </w:r>
                    </w:p>
                  </w:sdtContent>
                </w:sdt>
                <w:p w:rsidR="00B113E8" w:rsidRDefault="0001475E">
                  <w:pPr>
                    <w:pStyle w:val="ListBullet"/>
                  </w:pPr>
                  <w:sdt>
                    <w:sdtPr>
                      <w:id w:val="1975172291"/>
                      <w:placeholder>
                        <w:docPart w:val="5D57866F9F5894438007D2FA645751FB"/>
                      </w:placeholder>
                      <w:temporary/>
                      <w:showingPlcHdr/>
                      <w:text/>
                    </w:sdtPr>
                    <w:sdtContent>
                      <w:r w:rsidR="00D45237">
                        <w:t>List Bullet</w:t>
                      </w:r>
                    </w:sdtContent>
                  </w:sdt>
                </w:p>
                <w:sdt>
                  <w:sdtPr>
                    <w:id w:val="587667772"/>
                    <w:placeholder>
                      <w:docPart w:val="7FB351DD7A4403489CD2020D750CAF68"/>
                    </w:placeholder>
                    <w:temporary/>
                    <w:showingPlcHdr/>
                    <w:text/>
                  </w:sdtPr>
                  <w:sdtContent>
                    <w:p w:rsidR="00B113E8" w:rsidRDefault="00D45237">
                      <w:pPr>
                        <w:pStyle w:val="SidebarText"/>
                        <w:rPr>
                          <w:color w:val="auto"/>
                          <w:sz w:val="20"/>
                          <w:szCs w:val="20"/>
                        </w:rPr>
                      </w:pPr>
                      <w:r>
                        <w:t>Sidebar text.</w:t>
                      </w:r>
                    </w:p>
                  </w:sdtContent>
                </w:sdt>
                <w:p w:rsidR="00B113E8" w:rsidRDefault="0001475E">
                  <w:pPr>
                    <w:pStyle w:val="ListBulletNegative"/>
                  </w:pPr>
                  <w:sdt>
                    <w:sdtPr>
                      <w:id w:val="-283513709"/>
                      <w:placeholder>
                        <w:docPart w:val="9543871CC0B57744A2594EECF2F2F44B"/>
                      </w:placeholder>
                      <w:temporary/>
                      <w:showingPlcHdr/>
                      <w:text/>
                    </w:sdtPr>
                    <w:sdtContent>
                      <w:r w:rsidR="00D45237">
                        <w:t>List Bullet Negative</w:t>
                      </w:r>
                    </w:sdtContent>
                  </w:sdt>
                </w:p>
                <w:sdt>
                  <w:sdtPr>
                    <w:id w:val="1417830074"/>
                    <w:placeholder>
                      <w:docPart w:val="E014A83F65DCB24E96398481984DB9C3"/>
                    </w:placeholder>
                    <w:temporary/>
                    <w:showingPlcHdr/>
                    <w:text/>
                  </w:sdtPr>
                  <w:sdtContent>
                    <w:p w:rsidR="00B113E8" w:rsidRDefault="00D45237">
                      <w:pPr>
                        <w:pStyle w:val="SidebarText"/>
                        <w:rPr>
                          <w:color w:val="auto"/>
                          <w:sz w:val="20"/>
                          <w:szCs w:val="20"/>
                        </w:rPr>
                      </w:pPr>
                      <w:r>
                        <w:t>Sidebar text.</w:t>
                      </w:r>
                    </w:p>
                  </w:sdtContent>
                </w:sdt>
              </w:tc>
            </w:tr>
          </w:tbl>
          <w:p w:rsidR="00B113E8" w:rsidRDefault="00D45237">
            <w:pPr>
              <w:jc w:val="center"/>
            </w:pPr>
            <w:r>
              <w:rPr>
                <w:noProof/>
              </w:rPr>
              <w:drawing>
                <wp:inline distT="0" distB="0" distL="0" distR="0">
                  <wp:extent cx="1979271" cy="1979271"/>
                  <wp:effectExtent l="0" t="0" r="0" b="0"/>
                  <wp:docPr id="11" name="Chart 11" descr="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B113E8" w:rsidRDefault="00D45237">
      <w:pPr>
        <w:spacing w:after="200"/>
      </w:pPr>
      <w:bookmarkStart w:id="7" w:name="_Toc290225029"/>
      <w:r>
        <w:rPr>
          <w:noProof/>
        </w:rPr>
        <mc:AlternateContent>
          <mc:Choice Requires="wps">
            <w:drawing>
              <wp:anchor distT="0" distB="0" distL="114300" distR="114300" simplePos="0" relativeHeight="251663360" behindDoc="1" locked="0" layoutInCell="0" allowOverlap="1">
                <wp:simplePos x="0" y="0"/>
                <wp:positionH relativeFrom="page">
                  <wp:posOffset>4890135</wp:posOffset>
                </wp:positionH>
                <wp:positionV relativeFrom="page">
                  <wp:posOffset>3488690</wp:posOffset>
                </wp:positionV>
                <wp:extent cx="2258568" cy="4892040"/>
                <wp:effectExtent l="0" t="0" r="8890" b="3810"/>
                <wp:wrapNone/>
                <wp:docPr id="17" name="Sidebar Background" descr="Sidebar graphic"/>
                <wp:cNvGraphicFramePr/>
                <a:graphic xmlns:a="http://schemas.openxmlformats.org/drawingml/2006/main">
                  <a:graphicData uri="http://schemas.microsoft.com/office/word/2010/wordprocessingShape">
                    <wps:wsp>
                      <wps:cNvSpPr/>
                      <wps:spPr>
                        <a:xfrm>
                          <a:off x="0" y="0"/>
                          <a:ext cx="2258568" cy="4892040"/>
                        </a:xfrm>
                        <a:prstGeom prst="rect">
                          <a:avLst/>
                        </a:prstGeom>
                        <a:gradFill>
                          <a:gsLst>
                            <a:gs pos="0">
                              <a:schemeClr val="bg1">
                                <a:lumMod val="85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Sidebar Background" o:spid="_x0000_s1026" alt="Description: Sidebar graphic" style="position:absolute;margin-left:385.05pt;margin-top:274.7pt;width:177.85pt;height:385.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" o:allowincell="f" fillcolor="#d8d8d8 [2732]" stroked="f" strokeweight="48000emu">
                <v:fill color2="white [3212]" focus="100%" type="gradient">
                  <o:fill v:ext="view" type="gradientUnscaled"/>
                </v:fill>
                <v:stroke linestyle="thickThin"/>
                <w10:wrap anchorx="page" anchory="page"/>
              </v:rect>
            </w:pict>
          </mc:Fallback>
        </mc:AlternateContent>
      </w:r>
      <w:sdt>
        <w:sdtPr>
          <w:id w:val="-200100292"/>
          <w:placeholder>
            <w:docPart w:val="37D82C2EA2D8094DBBBD52294849D2FC"/>
          </w:placeholder>
          <w:temporary/>
          <w:showingPlcHdr/>
        </w:sdtPr>
        <w:sdtContent>
          <w:r>
            <w:t>Click here to enter text. This text is in the main body of the document, so it can easily continue onto multiple pages as needed.</w:t>
          </w:r>
        </w:sdtContent>
      </w:sdt>
    </w:p>
    <w:bookmarkEnd w:id="7" w:displacedByCustomXml="next"/>
    <w:bookmarkStart w:id="8" w:name="_Toc291846944" w:displacedByCustomXml="next"/>
    <w:sdt>
      <w:sdtPr>
        <w:id w:val="1294020149"/>
        <w:placeholder>
          <w:docPart w:val="4926D8BE191CAE41BEAF5F6930F84EB3"/>
        </w:placeholder>
        <w:temporary/>
        <w:showingPlcHdr/>
        <w:text/>
      </w:sdtPr>
      <w:sdtContent>
        <w:p w:rsidR="00B113E8" w:rsidRDefault="00D45237">
          <w:pPr>
            <w:pStyle w:val="Heading1"/>
          </w:pPr>
          <w:r>
            <w:t>Heading 1</w:t>
          </w:r>
        </w:p>
      </w:sdtContent>
    </w:sdt>
    <w:bookmarkEnd w:id="8" w:displacedByCustomXml="prev"/>
    <w:sdt>
      <w:sdtPr>
        <w:rPr>
          <w:noProof/>
        </w:rPr>
        <w:id w:val="1516729531"/>
        <w:placeholder>
          <w:docPart w:val="412465A85F45E5439A7534F95B412581"/>
        </w:placeholder>
        <w:temporary/>
        <w:showingPlcHdr/>
      </w:sdtPr>
      <w:sdtContent>
        <w:p w:rsidR="00B113E8" w:rsidRDefault="00D45237">
          <w:pPr>
            <w:rPr>
              <w:noProof/>
            </w:rPr>
          </w:pPr>
          <w:r>
            <w:t>Click here to enter text.</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4770"/>
        <w:gridCol w:w="5425"/>
      </w:tblGrid>
      <w:tr w:rsidR="00B113E8">
        <w:tc>
          <w:tcPr>
            <w:tcW w:w="4770" w:type="dxa"/>
            <w:tcMar>
              <w:left w:w="0" w:type="dxa"/>
              <w:right w:w="0" w:type="dxa"/>
            </w:tcMar>
          </w:tcPr>
          <w:bookmarkStart w:id="9" w:name="_Toc291846945" w:displacedByCustomXml="next"/>
          <w:sdt>
            <w:sdtPr>
              <w:id w:val="-1024861528"/>
              <w:placeholder>
                <w:docPart w:val="3E83E08161BE6341B4B410887D7B1FFE"/>
              </w:placeholder>
              <w:showingPlcHdr/>
              <w:text/>
            </w:sdtPr>
            <w:sdtContent>
              <w:p w:rsidR="00B113E8" w:rsidRDefault="00D45237">
                <w:pPr>
                  <w:pStyle w:val="Heading2"/>
                  <w:outlineLvl w:val="1"/>
                </w:pPr>
                <w:r>
                  <w:t>Heading 2</w:t>
                </w:r>
              </w:p>
            </w:sdtContent>
          </w:sdt>
          <w:bookmarkEnd w:id="9" w:displacedByCustomXml="prev"/>
          <w:sdt>
            <w:sdtPr>
              <w:id w:val="309905632"/>
              <w:placeholder>
                <w:docPart w:val="EBED3DCF8DDD1F4C9476747F5E8CFC74"/>
              </w:placeholder>
              <w:temporary/>
              <w:showingPlcHdr/>
            </w:sdtPr>
            <w:sdtContent>
              <w:p w:rsidR="00B113E8" w:rsidRDefault="00D45237">
                <w:pPr>
                  <w:spacing w:line="276" w:lineRule="auto"/>
                </w:pPr>
                <w:r>
                  <w:t>To edit the data for either chart in this document, select the chart and then, on the Chart Tools Design tab, in the Data group, click Edit Data.</w:t>
                </w:r>
              </w:p>
            </w:sdtContent>
          </w:sdt>
        </w:tc>
        <w:tc>
          <w:tcPr>
            <w:tcW w:w="5425" w:type="dxa"/>
            <w:tcMar>
              <w:left w:w="115" w:type="dxa"/>
              <w:right w:w="115" w:type="dxa"/>
            </w:tcMar>
            <w:vAlign w:val="bottom"/>
          </w:tcPr>
          <w:p w:rsidR="00B113E8" w:rsidRDefault="00D45237">
            <w:pPr>
              <w:spacing w:line="276" w:lineRule="auto"/>
            </w:pPr>
            <w:r>
              <w:rPr>
                <w:noProof/>
              </w:rPr>
              <w:drawing>
                <wp:inline distT="0" distB="0" distL="0" distR="0">
                  <wp:extent cx="3276600" cy="2333625"/>
                  <wp:effectExtent l="0" t="0" r="0" b="0"/>
                  <wp:docPr id="13" name="Chart 13" descr="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rsidR="00B113E8" w:rsidRDefault="00B113E8">
      <w:pPr>
        <w:pStyle w:val="NoSpacing"/>
      </w:pPr>
    </w:p>
    <w:tbl>
      <w:tblPr>
        <w:tblStyle w:val="TableGrid"/>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ayout w:type="fixed"/>
        <w:tblLook w:val="04E0" w:firstRow="1" w:lastRow="1" w:firstColumn="1" w:lastColumn="0" w:noHBand="0" w:noVBand="1"/>
        <w:tblDescription w:val="Data table with alternating row colors"/>
      </w:tblPr>
      <w:tblGrid>
        <w:gridCol w:w="2533"/>
        <w:gridCol w:w="3407"/>
        <w:gridCol w:w="1170"/>
        <w:gridCol w:w="3078"/>
      </w:tblGrid>
      <w:tr w:rsidR="00B113E8">
        <w:tc>
          <w:tcPr>
            <w:tcW w:w="2533" w:type="dxa"/>
            <w:tcMar>
              <w:left w:w="0" w:type="dxa"/>
              <w:right w:w="0" w:type="dxa"/>
            </w:tcMar>
            <w:vAlign w:val="bottom"/>
          </w:tcPr>
          <w:sdt>
            <w:sdtPr>
              <w:id w:val="-1759132492"/>
              <w:placeholder>
                <w:docPart w:val="299230E588D88A4484FB03875C4E6F53"/>
              </w:placeholder>
              <w:temporary/>
              <w:showingPlcHdr/>
              <w:text/>
            </w:sdtPr>
            <w:sdtContent>
              <w:p w:rsidR="00B113E8" w:rsidRDefault="00D45237">
                <w:pPr>
                  <w:pStyle w:val="Heading5"/>
                  <w:outlineLvl w:val="4"/>
                  <w:rPr>
                    <w:rFonts w:asciiTheme="minorHAnsi" w:hAnsiTheme="minorHAnsi"/>
                    <w:caps w:val="0"/>
                    <w:color w:val="auto"/>
                  </w:rPr>
                </w:pPr>
                <w:r>
                  <w:t>Heading 5</w:t>
                </w:r>
              </w:p>
            </w:sdtContent>
          </w:sdt>
        </w:tc>
        <w:tc>
          <w:tcPr>
            <w:tcW w:w="3407" w:type="dxa"/>
            <w:tcMar>
              <w:left w:w="0" w:type="dxa"/>
              <w:right w:w="0" w:type="dxa"/>
            </w:tcMar>
            <w:vAlign w:val="bottom"/>
          </w:tcPr>
          <w:sdt>
            <w:sdtPr>
              <w:id w:val="-1803524979"/>
              <w:placeholder>
                <w:docPart w:val="E3674ABE7DE80C41821B7F30A723F804"/>
              </w:placeholder>
              <w:temporary/>
              <w:showingPlcHdr/>
              <w:text/>
            </w:sdtPr>
            <w:sdtContent>
              <w:p w:rsidR="00B113E8" w:rsidRDefault="00D45237">
                <w:pPr>
                  <w:pStyle w:val="Heading5"/>
                  <w:outlineLvl w:val="4"/>
                  <w:rPr>
                    <w:rFonts w:asciiTheme="minorHAnsi" w:hAnsiTheme="minorHAnsi"/>
                    <w:caps w:val="0"/>
                    <w:color w:val="auto"/>
                  </w:rPr>
                </w:pPr>
                <w:r>
                  <w:t>Heading 5</w:t>
                </w:r>
              </w:p>
            </w:sdtContent>
          </w:sdt>
        </w:tc>
        <w:tc>
          <w:tcPr>
            <w:tcW w:w="1170" w:type="dxa"/>
            <w:tcMar>
              <w:left w:w="0" w:type="dxa"/>
              <w:right w:w="0" w:type="dxa"/>
            </w:tcMar>
            <w:vAlign w:val="bottom"/>
          </w:tcPr>
          <w:sdt>
            <w:sdtPr>
              <w:id w:val="-814939680"/>
              <w:placeholder>
                <w:docPart w:val="0053E438CDFBC442892E2A9E20B4389F"/>
              </w:placeholder>
              <w:temporary/>
              <w:showingPlcHdr/>
              <w:text/>
            </w:sdtPr>
            <w:sdtContent>
              <w:p w:rsidR="00B113E8" w:rsidRDefault="00D45237">
                <w:pPr>
                  <w:pStyle w:val="Heading5"/>
                  <w:outlineLvl w:val="4"/>
                  <w:rPr>
                    <w:rFonts w:asciiTheme="minorHAnsi" w:hAnsiTheme="minorHAnsi"/>
                    <w:caps w:val="0"/>
                    <w:color w:val="auto"/>
                  </w:rPr>
                </w:pPr>
                <w:r>
                  <w:t>Heading 5</w:t>
                </w:r>
              </w:p>
            </w:sdtContent>
          </w:sdt>
        </w:tc>
        <w:tc>
          <w:tcPr>
            <w:tcW w:w="3078" w:type="dxa"/>
            <w:vAlign w:val="bottom"/>
          </w:tcPr>
          <w:sdt>
            <w:sdtPr>
              <w:id w:val="1129892925"/>
              <w:placeholder>
                <w:docPart w:val="73B7AD2FF54EB6439CA16DA6A6022727"/>
              </w:placeholder>
              <w:temporary/>
              <w:showingPlcHdr/>
              <w:text/>
            </w:sdtPr>
            <w:sdtContent>
              <w:p w:rsidR="00B113E8" w:rsidRDefault="00D45237">
                <w:pPr>
                  <w:pStyle w:val="Heading5"/>
                  <w:outlineLvl w:val="4"/>
                  <w:rPr>
                    <w:rFonts w:asciiTheme="minorHAnsi" w:hAnsiTheme="minorHAnsi"/>
                    <w:caps w:val="0"/>
                    <w:color w:val="auto"/>
                  </w:rPr>
                </w:pPr>
                <w:r>
                  <w:t>Heading 5</w:t>
                </w:r>
              </w:p>
            </w:sdtContent>
          </w:sdt>
        </w:tc>
      </w:tr>
      <w:tr w:rsidR="00B113E8">
        <w:sdt>
          <w:sdtPr>
            <w:id w:val="-827743488"/>
            <w:placeholder>
              <w:docPart w:val="C99037D83F7F7845B3844C828CFE852E"/>
            </w:placeholder>
            <w:temporary/>
            <w:showingPlcHdr/>
            <w:text/>
          </w:sdtPr>
          <w:sdtContent>
            <w:tc>
              <w:tcPr>
                <w:tcW w:w="2533" w:type="dxa"/>
                <w:shd w:val="clear" w:color="auto" w:fill="F2F2F2" w:themeFill="background1" w:themeFillShade="F2"/>
                <w:tcMar>
                  <w:left w:w="0" w:type="dxa"/>
                  <w:right w:w="0" w:type="dxa"/>
                </w:tcMar>
                <w:vAlign w:val="center"/>
              </w:tcPr>
              <w:p w:rsidR="00B113E8" w:rsidRDefault="00D45237">
                <w:pPr>
                  <w:pStyle w:val="TableRowHeading"/>
                </w:pPr>
                <w:r>
                  <w:t>Table Row Heading</w:t>
                </w:r>
              </w:p>
            </w:tc>
          </w:sdtContent>
        </w:sdt>
        <w:sdt>
          <w:sdtPr>
            <w:id w:val="1066687489"/>
            <w:placeholder>
              <w:docPart w:val="8F9AB3C5F50B5444BA7E18B55226D57E"/>
            </w:placeholder>
            <w:temporary/>
            <w:showingPlcHdr/>
            <w:text/>
          </w:sdtPr>
          <w:sdtContent>
            <w:tc>
              <w:tcPr>
                <w:tcW w:w="3407" w:type="dxa"/>
                <w:shd w:val="clear" w:color="auto" w:fill="F2F2F2" w:themeFill="background1" w:themeFillShade="F2"/>
                <w:tcMar>
                  <w:left w:w="0" w:type="dxa"/>
                  <w:right w:w="0" w:type="dxa"/>
                </w:tcMar>
                <w:vAlign w:val="center"/>
              </w:tcPr>
              <w:p w:rsidR="00B113E8" w:rsidRDefault="00D45237">
                <w:pPr>
                  <w:pStyle w:val="TableText"/>
                </w:pPr>
                <w:r>
                  <w:t>Table Text</w:t>
                </w:r>
              </w:p>
            </w:tc>
          </w:sdtContent>
        </w:sdt>
        <w:sdt>
          <w:sdtPr>
            <w:id w:val="816609491"/>
            <w:placeholder>
              <w:docPart w:val="17CE62FD9DB0DD4A9DE2A5788A42C6BD"/>
            </w:placeholder>
            <w:temporary/>
            <w:showingPlcHdr/>
            <w:text/>
          </w:sdtPr>
          <w:sdtContent>
            <w:tc>
              <w:tcPr>
                <w:tcW w:w="1170" w:type="dxa"/>
                <w:shd w:val="clear" w:color="auto" w:fill="F2F2F2" w:themeFill="background1" w:themeFillShade="F2"/>
                <w:tcMar>
                  <w:left w:w="0" w:type="dxa"/>
                  <w:right w:w="0" w:type="dxa"/>
                </w:tcMar>
              </w:tcPr>
              <w:p w:rsidR="00B113E8" w:rsidRDefault="00D45237">
                <w:pPr>
                  <w:pStyle w:val="TableText-Center"/>
                </w:pPr>
                <w:r>
                  <w:t>000</w:t>
                </w:r>
              </w:p>
            </w:tc>
          </w:sdtContent>
        </w:sdt>
        <w:sdt>
          <w:sdtPr>
            <w:id w:val="-2059085981"/>
            <w:placeholder>
              <w:docPart w:val="C1A6FA408CD7F64FB4C3A037B254DBCB"/>
            </w:placeholder>
            <w:temporary/>
            <w:showingPlcHdr/>
            <w:text/>
          </w:sdtPr>
          <w:sdtContent>
            <w:tc>
              <w:tcPr>
                <w:tcW w:w="3078" w:type="dxa"/>
                <w:shd w:val="clear" w:color="auto" w:fill="F2F2F2" w:themeFill="background1" w:themeFillShade="F2"/>
              </w:tcPr>
              <w:p w:rsidR="00B113E8" w:rsidRDefault="00D45237">
                <w:pPr>
                  <w:pStyle w:val="TableText-Center"/>
                </w:pPr>
                <w:r>
                  <w:t>Table Text Centered</w:t>
                </w:r>
              </w:p>
            </w:tc>
          </w:sdtContent>
        </w:sdt>
      </w:tr>
      <w:tr w:rsidR="00B113E8">
        <w:sdt>
          <w:sdtPr>
            <w:id w:val="-1198086105"/>
            <w:placeholder>
              <w:docPart w:val="30549D5E6133F3458F3FC7D2C5C0387C"/>
            </w:placeholder>
            <w:temporary/>
            <w:showingPlcHdr/>
            <w:text/>
          </w:sdtPr>
          <w:sdtContent>
            <w:tc>
              <w:tcPr>
                <w:tcW w:w="2533" w:type="dxa"/>
                <w:tcMar>
                  <w:left w:w="0" w:type="dxa"/>
                  <w:right w:w="0" w:type="dxa"/>
                </w:tcMar>
              </w:tcPr>
              <w:p w:rsidR="00B113E8" w:rsidRDefault="00D45237">
                <w:pPr>
                  <w:pStyle w:val="TableRowHeading"/>
                </w:pPr>
                <w:r>
                  <w:t>Table Row Heading</w:t>
                </w:r>
              </w:p>
            </w:tc>
          </w:sdtContent>
        </w:sdt>
        <w:sdt>
          <w:sdtPr>
            <w:id w:val="1478574422"/>
            <w:placeholder>
              <w:docPart w:val="469996020C9A7F4599E656DF6E113EFA"/>
            </w:placeholder>
            <w:temporary/>
            <w:showingPlcHdr/>
            <w:text/>
          </w:sdtPr>
          <w:sdtContent>
            <w:tc>
              <w:tcPr>
                <w:tcW w:w="3407" w:type="dxa"/>
                <w:tcMar>
                  <w:left w:w="0" w:type="dxa"/>
                  <w:right w:w="0" w:type="dxa"/>
                </w:tcMar>
              </w:tcPr>
              <w:p w:rsidR="00B113E8" w:rsidRDefault="00D45237">
                <w:pPr>
                  <w:pStyle w:val="TableText"/>
                </w:pPr>
                <w:r>
                  <w:t>Table Text</w:t>
                </w:r>
              </w:p>
            </w:tc>
          </w:sdtContent>
        </w:sdt>
        <w:sdt>
          <w:sdtPr>
            <w:id w:val="796103690"/>
            <w:placeholder>
              <w:docPart w:val="13817D4DB918C84F9CA4C7B73BEB08FA"/>
            </w:placeholder>
            <w:temporary/>
            <w:showingPlcHdr/>
            <w:text/>
          </w:sdtPr>
          <w:sdtContent>
            <w:tc>
              <w:tcPr>
                <w:tcW w:w="1170" w:type="dxa"/>
                <w:tcMar>
                  <w:left w:w="0" w:type="dxa"/>
                  <w:right w:w="0" w:type="dxa"/>
                </w:tcMar>
              </w:tcPr>
              <w:p w:rsidR="00B113E8" w:rsidRDefault="00D45237">
                <w:pPr>
                  <w:pStyle w:val="TableText-Center"/>
                </w:pPr>
                <w:r>
                  <w:t>000</w:t>
                </w:r>
              </w:p>
            </w:tc>
          </w:sdtContent>
        </w:sdt>
        <w:sdt>
          <w:sdtPr>
            <w:id w:val="-758988387"/>
            <w:placeholder>
              <w:docPart w:val="B3C575585DB9B14B8C141F9906269CED"/>
            </w:placeholder>
            <w:temporary/>
            <w:showingPlcHdr/>
            <w:text/>
          </w:sdtPr>
          <w:sdtContent>
            <w:tc>
              <w:tcPr>
                <w:tcW w:w="3078" w:type="dxa"/>
              </w:tcPr>
              <w:p w:rsidR="00B113E8" w:rsidRDefault="00D45237">
                <w:pPr>
                  <w:pStyle w:val="TableText-Center"/>
                </w:pPr>
                <w:r>
                  <w:t>Table Text Centered</w:t>
                </w:r>
              </w:p>
            </w:tc>
          </w:sdtContent>
        </w:sdt>
      </w:tr>
      <w:tr w:rsidR="00B113E8">
        <w:sdt>
          <w:sdtPr>
            <w:id w:val="87898205"/>
            <w:placeholder>
              <w:docPart w:val="4DBAAA46EEA37D49B4BEA4439461D993"/>
            </w:placeholder>
            <w:temporary/>
            <w:showingPlcHdr/>
            <w:text/>
          </w:sdtPr>
          <w:sdtContent>
            <w:tc>
              <w:tcPr>
                <w:tcW w:w="2533" w:type="dxa"/>
                <w:shd w:val="clear" w:color="auto" w:fill="F2F2F2" w:themeFill="background1" w:themeFillShade="F2"/>
                <w:tcMar>
                  <w:left w:w="0" w:type="dxa"/>
                  <w:right w:w="0" w:type="dxa"/>
                </w:tcMar>
              </w:tcPr>
              <w:p w:rsidR="00B113E8" w:rsidRDefault="00D45237">
                <w:pPr>
                  <w:pStyle w:val="TableRowHeading"/>
                </w:pPr>
                <w:r>
                  <w:t>Table Row Heading</w:t>
                </w:r>
              </w:p>
            </w:tc>
          </w:sdtContent>
        </w:sdt>
        <w:sdt>
          <w:sdtPr>
            <w:id w:val="-1056779073"/>
            <w:placeholder>
              <w:docPart w:val="96BCC408EBB4DA4AA86FB13E315D45D5"/>
            </w:placeholder>
            <w:temporary/>
            <w:showingPlcHdr/>
            <w:text/>
          </w:sdtPr>
          <w:sdtContent>
            <w:tc>
              <w:tcPr>
                <w:tcW w:w="3407" w:type="dxa"/>
                <w:shd w:val="clear" w:color="auto" w:fill="F2F2F2" w:themeFill="background1" w:themeFillShade="F2"/>
                <w:tcMar>
                  <w:left w:w="0" w:type="dxa"/>
                  <w:right w:w="0" w:type="dxa"/>
                </w:tcMar>
              </w:tcPr>
              <w:p w:rsidR="00B113E8" w:rsidRDefault="00D45237">
                <w:pPr>
                  <w:pStyle w:val="TableText"/>
                </w:pPr>
                <w:r>
                  <w:t>Table Text</w:t>
                </w:r>
              </w:p>
            </w:tc>
          </w:sdtContent>
        </w:sdt>
        <w:sdt>
          <w:sdtPr>
            <w:id w:val="-1718504442"/>
            <w:placeholder>
              <w:docPart w:val="C73A72DC350CBD4A9012F01E3D7D8CB2"/>
            </w:placeholder>
            <w:temporary/>
            <w:showingPlcHdr/>
            <w:text/>
          </w:sdtPr>
          <w:sdtContent>
            <w:tc>
              <w:tcPr>
                <w:tcW w:w="1170" w:type="dxa"/>
                <w:shd w:val="clear" w:color="auto" w:fill="F2F2F2" w:themeFill="background1" w:themeFillShade="F2"/>
                <w:tcMar>
                  <w:left w:w="0" w:type="dxa"/>
                  <w:right w:w="0" w:type="dxa"/>
                </w:tcMar>
              </w:tcPr>
              <w:p w:rsidR="00B113E8" w:rsidRDefault="00D45237">
                <w:pPr>
                  <w:pStyle w:val="TableText-Center"/>
                </w:pPr>
                <w:r>
                  <w:t>000</w:t>
                </w:r>
              </w:p>
            </w:tc>
          </w:sdtContent>
        </w:sdt>
        <w:sdt>
          <w:sdtPr>
            <w:id w:val="218568579"/>
            <w:placeholder>
              <w:docPart w:val="D8F96F473E3F864DBD387D3D9E8C6851"/>
            </w:placeholder>
            <w:temporary/>
            <w:showingPlcHdr/>
            <w:text/>
          </w:sdtPr>
          <w:sdtContent>
            <w:tc>
              <w:tcPr>
                <w:tcW w:w="3078" w:type="dxa"/>
                <w:shd w:val="clear" w:color="auto" w:fill="F2F2F2" w:themeFill="background1" w:themeFillShade="F2"/>
              </w:tcPr>
              <w:p w:rsidR="00B113E8" w:rsidRDefault="00D45237">
                <w:pPr>
                  <w:pStyle w:val="TableText-Center"/>
                </w:pPr>
                <w:r>
                  <w:t>Table Text Centered</w:t>
                </w:r>
              </w:p>
            </w:tc>
          </w:sdtContent>
        </w:sdt>
      </w:tr>
      <w:tr w:rsidR="00B113E8">
        <w:sdt>
          <w:sdtPr>
            <w:id w:val="-1488695254"/>
            <w:placeholder>
              <w:docPart w:val="25624340B1915F4E9866B989FAE8E8EE"/>
            </w:placeholder>
            <w:temporary/>
            <w:showingPlcHdr/>
            <w:text/>
          </w:sdtPr>
          <w:sdtContent>
            <w:tc>
              <w:tcPr>
                <w:tcW w:w="2533" w:type="dxa"/>
                <w:tcMar>
                  <w:left w:w="0" w:type="dxa"/>
                  <w:right w:w="115" w:type="dxa"/>
                </w:tcMar>
              </w:tcPr>
              <w:p w:rsidR="00B113E8" w:rsidRDefault="00D45237">
                <w:pPr>
                  <w:pStyle w:val="TableRowHeading"/>
                </w:pPr>
                <w:r>
                  <w:t>Table Row Heading</w:t>
                </w:r>
              </w:p>
            </w:tc>
          </w:sdtContent>
        </w:sdt>
        <w:sdt>
          <w:sdtPr>
            <w:id w:val="357249079"/>
            <w:placeholder>
              <w:docPart w:val="B74DB43690772446B43DBA34807061DC"/>
            </w:placeholder>
            <w:temporary/>
            <w:showingPlcHdr/>
            <w:text/>
          </w:sdtPr>
          <w:sdtContent>
            <w:tc>
              <w:tcPr>
                <w:tcW w:w="3407" w:type="dxa"/>
                <w:tcMar>
                  <w:left w:w="0" w:type="dxa"/>
                  <w:right w:w="0" w:type="dxa"/>
                </w:tcMar>
              </w:tcPr>
              <w:p w:rsidR="00B113E8" w:rsidRDefault="00D45237">
                <w:pPr>
                  <w:pStyle w:val="TableText"/>
                </w:pPr>
                <w:r>
                  <w:t>Table Text</w:t>
                </w:r>
              </w:p>
            </w:tc>
          </w:sdtContent>
        </w:sdt>
        <w:sdt>
          <w:sdtPr>
            <w:id w:val="-1332441810"/>
            <w:placeholder>
              <w:docPart w:val="A16FC21ADA189648A4814CD85B82B87A"/>
            </w:placeholder>
            <w:temporary/>
            <w:showingPlcHdr/>
            <w:text/>
          </w:sdtPr>
          <w:sdtContent>
            <w:tc>
              <w:tcPr>
                <w:tcW w:w="1170" w:type="dxa"/>
                <w:tcMar>
                  <w:left w:w="0" w:type="dxa"/>
                  <w:right w:w="0" w:type="dxa"/>
                </w:tcMar>
              </w:tcPr>
              <w:p w:rsidR="00B113E8" w:rsidRDefault="00D45237">
                <w:pPr>
                  <w:pStyle w:val="TableText-Center"/>
                </w:pPr>
                <w:r>
                  <w:t>000</w:t>
                </w:r>
              </w:p>
            </w:tc>
          </w:sdtContent>
        </w:sdt>
        <w:sdt>
          <w:sdtPr>
            <w:id w:val="1143241939"/>
            <w:placeholder>
              <w:docPart w:val="D21066861145D84BA43147FBFC854690"/>
            </w:placeholder>
            <w:temporary/>
            <w:showingPlcHdr/>
            <w:text/>
          </w:sdtPr>
          <w:sdtContent>
            <w:tc>
              <w:tcPr>
                <w:tcW w:w="3078" w:type="dxa"/>
              </w:tcPr>
              <w:p w:rsidR="00B113E8" w:rsidRDefault="00D45237">
                <w:pPr>
                  <w:pStyle w:val="TableText-Center"/>
                </w:pPr>
                <w:r>
                  <w:t>Table Text Centered</w:t>
                </w:r>
              </w:p>
            </w:tc>
          </w:sdtContent>
        </w:sdt>
      </w:tr>
      <w:tr w:rsidR="00B113E8">
        <w:sdt>
          <w:sdtPr>
            <w:id w:val="-1449853818"/>
            <w:placeholder>
              <w:docPart w:val="7C9A87E29E40F941B23DB2823C02D4A1"/>
            </w:placeholder>
            <w:temporary/>
            <w:showingPlcHdr/>
            <w:text/>
          </w:sdtPr>
          <w:sdtContent>
            <w:tc>
              <w:tcPr>
                <w:tcW w:w="2533" w:type="dxa"/>
                <w:tcBorders>
                  <w:bottom w:val="single" w:sz="4" w:space="0" w:color="BFBFBF" w:themeColor="background1" w:themeShade="BF"/>
                </w:tcBorders>
                <w:shd w:val="clear" w:color="auto" w:fill="F2F2F2" w:themeFill="background1" w:themeFillShade="F2"/>
                <w:tcMar>
                  <w:left w:w="0" w:type="dxa"/>
                  <w:right w:w="115" w:type="dxa"/>
                </w:tcMar>
              </w:tcPr>
              <w:p w:rsidR="00B113E8" w:rsidRDefault="00D45237">
                <w:pPr>
                  <w:pStyle w:val="TableRowHeading"/>
                </w:pPr>
                <w:r>
                  <w:t>Table Row Heading</w:t>
                </w:r>
              </w:p>
            </w:tc>
          </w:sdtContent>
        </w:sdt>
        <w:sdt>
          <w:sdtPr>
            <w:id w:val="-157156069"/>
            <w:placeholder>
              <w:docPart w:val="CCDAC6E90810FA4BB28D7000B5B95908"/>
            </w:placeholder>
            <w:temporary/>
            <w:showingPlcHdr/>
            <w:text/>
          </w:sdtPr>
          <w:sdtContent>
            <w:tc>
              <w:tcPr>
                <w:tcW w:w="3407" w:type="dxa"/>
                <w:tcBorders>
                  <w:bottom w:val="single" w:sz="4" w:space="0" w:color="BFBFBF" w:themeColor="background1" w:themeShade="BF"/>
                </w:tcBorders>
                <w:shd w:val="clear" w:color="auto" w:fill="F2F2F2" w:themeFill="background1" w:themeFillShade="F2"/>
                <w:tcMar>
                  <w:left w:w="0" w:type="dxa"/>
                  <w:right w:w="0" w:type="dxa"/>
                </w:tcMar>
              </w:tcPr>
              <w:p w:rsidR="00B113E8" w:rsidRDefault="00D45237">
                <w:pPr>
                  <w:pStyle w:val="TableText"/>
                </w:pPr>
                <w:r>
                  <w:t>Table Text</w:t>
                </w:r>
              </w:p>
            </w:tc>
          </w:sdtContent>
        </w:sdt>
        <w:sdt>
          <w:sdtPr>
            <w:id w:val="-2122362963"/>
            <w:placeholder>
              <w:docPart w:val="7194883BBDBD4D4AAA34DA7C49522F3A"/>
            </w:placeholder>
            <w:temporary/>
            <w:showingPlcHdr/>
            <w:text/>
          </w:sdtPr>
          <w:sdtContent>
            <w:tc>
              <w:tcPr>
                <w:tcW w:w="1170" w:type="dxa"/>
                <w:tcBorders>
                  <w:bottom w:val="single" w:sz="4" w:space="0" w:color="BFBFBF" w:themeColor="background1" w:themeShade="BF"/>
                </w:tcBorders>
                <w:shd w:val="clear" w:color="auto" w:fill="F2F2F2" w:themeFill="background1" w:themeFillShade="F2"/>
                <w:tcMar>
                  <w:left w:w="0" w:type="dxa"/>
                  <w:right w:w="0" w:type="dxa"/>
                </w:tcMar>
              </w:tcPr>
              <w:p w:rsidR="00B113E8" w:rsidRDefault="00D45237">
                <w:pPr>
                  <w:pStyle w:val="TableText-Center"/>
                </w:pPr>
                <w:r>
                  <w:t>000</w:t>
                </w:r>
              </w:p>
            </w:tc>
          </w:sdtContent>
        </w:sdt>
        <w:sdt>
          <w:sdtPr>
            <w:id w:val="377372225"/>
            <w:placeholder>
              <w:docPart w:val="DD213683BCAAA946B59F07A9EF2BCD0C"/>
            </w:placeholder>
            <w:temporary/>
            <w:showingPlcHdr/>
            <w:text/>
          </w:sdtPr>
          <w:sdtContent>
            <w:tc>
              <w:tcPr>
                <w:tcW w:w="3078" w:type="dxa"/>
                <w:tcBorders>
                  <w:bottom w:val="single" w:sz="4" w:space="0" w:color="BFBFBF" w:themeColor="background1" w:themeShade="BF"/>
                </w:tcBorders>
                <w:shd w:val="clear" w:color="auto" w:fill="F2F2F2" w:themeFill="background1" w:themeFillShade="F2"/>
              </w:tcPr>
              <w:p w:rsidR="00B113E8" w:rsidRDefault="00D45237">
                <w:pPr>
                  <w:pStyle w:val="TableText-Center"/>
                </w:pPr>
                <w:r>
                  <w:t>Table Text Centered</w:t>
                </w:r>
              </w:p>
            </w:tc>
          </w:sdtContent>
        </w:sdt>
      </w:tr>
      <w:tr w:rsidR="00B113E8">
        <w:sdt>
          <w:sdtPr>
            <w:id w:val="583112912"/>
            <w:placeholder>
              <w:docPart w:val="2833CC869BFE4C4E9F990629173B9F37"/>
            </w:placeholder>
            <w:temporary/>
            <w:showingPlcHdr/>
            <w:text/>
          </w:sdtPr>
          <w:sdtContent>
            <w:tc>
              <w:tcPr>
                <w:tcW w:w="2533" w:type="dxa"/>
                <w:tcBorders>
                  <w:bottom w:val="dashSmallGap" w:sz="4" w:space="0" w:color="BFBFBF" w:themeColor="background1" w:themeShade="BF"/>
                </w:tcBorders>
                <w:tcMar>
                  <w:left w:w="0" w:type="dxa"/>
                  <w:right w:w="115" w:type="dxa"/>
                </w:tcMar>
              </w:tcPr>
              <w:p w:rsidR="00B113E8" w:rsidRDefault="00D45237">
                <w:pPr>
                  <w:pStyle w:val="TableRowHeading"/>
                </w:pPr>
                <w:r>
                  <w:t>Table Row Heading</w:t>
                </w:r>
              </w:p>
            </w:tc>
          </w:sdtContent>
        </w:sdt>
        <w:sdt>
          <w:sdtPr>
            <w:id w:val="1966694087"/>
            <w:placeholder>
              <w:docPart w:val="72BCF1655F76DB499B7D1DCEC3A695E8"/>
            </w:placeholder>
            <w:temporary/>
            <w:showingPlcHdr/>
            <w:text/>
          </w:sdtPr>
          <w:sdtContent>
            <w:tc>
              <w:tcPr>
                <w:tcW w:w="3407" w:type="dxa"/>
                <w:tcBorders>
                  <w:bottom w:val="dashSmallGap" w:sz="4" w:space="0" w:color="BFBFBF" w:themeColor="background1" w:themeShade="BF"/>
                </w:tcBorders>
                <w:tcMar>
                  <w:left w:w="0" w:type="dxa"/>
                  <w:right w:w="0" w:type="dxa"/>
                </w:tcMar>
              </w:tcPr>
              <w:p w:rsidR="00B113E8" w:rsidRDefault="00D45237">
                <w:pPr>
                  <w:pStyle w:val="TableText"/>
                </w:pPr>
                <w:r>
                  <w:t>Table Text</w:t>
                </w:r>
              </w:p>
            </w:tc>
          </w:sdtContent>
        </w:sdt>
        <w:sdt>
          <w:sdtPr>
            <w:id w:val="-318511681"/>
            <w:placeholder>
              <w:docPart w:val="9290B1004A289143B8D00FA7A4F81BB8"/>
            </w:placeholder>
            <w:temporary/>
            <w:showingPlcHdr/>
            <w:text/>
          </w:sdtPr>
          <w:sdtContent>
            <w:tc>
              <w:tcPr>
                <w:tcW w:w="1170" w:type="dxa"/>
                <w:tcBorders>
                  <w:bottom w:val="dashSmallGap" w:sz="4" w:space="0" w:color="BFBFBF" w:themeColor="background1" w:themeShade="BF"/>
                </w:tcBorders>
                <w:tcMar>
                  <w:left w:w="0" w:type="dxa"/>
                  <w:right w:w="0" w:type="dxa"/>
                </w:tcMar>
              </w:tcPr>
              <w:p w:rsidR="00B113E8" w:rsidRDefault="00D45237">
                <w:pPr>
                  <w:pStyle w:val="TableText-Center"/>
                </w:pPr>
                <w:r>
                  <w:t>000</w:t>
                </w:r>
              </w:p>
            </w:tc>
          </w:sdtContent>
        </w:sdt>
        <w:sdt>
          <w:sdtPr>
            <w:id w:val="-1840145085"/>
            <w:placeholder>
              <w:docPart w:val="2A0907142CC3574794A6036BD8FE1B46"/>
            </w:placeholder>
            <w:temporary/>
            <w:showingPlcHdr/>
            <w:text/>
          </w:sdtPr>
          <w:sdtContent>
            <w:tc>
              <w:tcPr>
                <w:tcW w:w="3078" w:type="dxa"/>
                <w:tcBorders>
                  <w:bottom w:val="dashSmallGap" w:sz="4" w:space="0" w:color="BFBFBF" w:themeColor="background1" w:themeShade="BF"/>
                </w:tcBorders>
              </w:tcPr>
              <w:p w:rsidR="00B113E8" w:rsidRDefault="00D45237">
                <w:pPr>
                  <w:pStyle w:val="TableText-Center"/>
                </w:pPr>
                <w:r>
                  <w:t>Table Text Centered</w:t>
                </w:r>
              </w:p>
            </w:tc>
          </w:sdtContent>
        </w:sdt>
      </w:tr>
    </w:tbl>
    <w:p w:rsidR="00B113E8" w:rsidRDefault="00B113E8"/>
    <w:p w:rsidR="00B113E8" w:rsidRDefault="00D45237">
      <w:pPr>
        <w:spacing w:before="0" w:after="200"/>
      </w:pPr>
      <w:r>
        <w:br w:type="page"/>
      </w:r>
    </w:p>
    <w:bookmarkStart w:id="10" w:name="_Toc291846946" w:displacedByCustomXml="next"/>
    <w:sdt>
      <w:sdtPr>
        <w:id w:val="-627007128"/>
        <w:placeholder>
          <w:docPart w:val="39D0B0CB14E7DB46A1974AAE26F60E21"/>
        </w:placeholder>
        <w:showingPlcHdr/>
        <w:text/>
      </w:sdtPr>
      <w:sdtContent>
        <w:p w:rsidR="00B113E8" w:rsidRDefault="00D45237">
          <w:pPr>
            <w:pStyle w:val="Heading2"/>
          </w:pPr>
          <w:r>
            <w:t>Heading 2</w:t>
          </w:r>
        </w:p>
      </w:sdtContent>
    </w:sdt>
    <w:bookmarkEnd w:id="10" w:displacedByCustomXml="prev"/>
    <w:sdt>
      <w:sdtPr>
        <w:id w:val="-773863975"/>
        <w:placeholder>
          <w:docPart w:val="5D82C6DDF9BFF446A514B6BC97321F98"/>
        </w:placeholder>
        <w:temporary/>
        <w:showingPlcHdr/>
      </w:sdtPr>
      <w:sdtContent>
        <w:p w:rsidR="00B113E8" w:rsidRDefault="00D45237">
          <w:r>
            <w:t>Click here to enter text.</w:t>
          </w:r>
        </w:p>
      </w:sdtContent>
    </w:sdt>
    <w:p w:rsidR="00B113E8" w:rsidRDefault="00D45237">
      <w:pPr>
        <w:jc w:val="center"/>
      </w:pPr>
      <w:r>
        <w:rPr>
          <w:noProof/>
        </w:rPr>
        <w:drawing>
          <wp:inline distT="0" distB="0" distL="0" distR="0">
            <wp:extent cx="4971245" cy="2884868"/>
            <wp:effectExtent l="50800" t="25400" r="58420" b="8699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sdt>
      <w:sdtPr>
        <w:rPr>
          <w:noProof/>
        </w:rPr>
        <w:id w:val="1504008095"/>
        <w:placeholder>
          <w:docPart w:val="5917B85481FEB24E9586F307F2BEA8C8"/>
        </w:placeholder>
        <w:temporary/>
        <w:showingPlcHdr/>
      </w:sdtPr>
      <w:sdtContent>
        <w:p w:rsidR="00B113E8" w:rsidRDefault="00D45237">
          <w:r>
            <w:t>Click here to enter text.</w:t>
          </w:r>
        </w:p>
        <w:p w:rsidR="00B113E8" w:rsidRDefault="00D45237">
          <w:pPr>
            <w:pStyle w:val="Normal-SpaceAfter"/>
          </w:pPr>
          <w:r>
            <w:t>As with the Executive Summary text on page 2, The first paragraph in this placeholder is regular body text that uses the default Normal style. This paragraph uses the style Normal – Space After to create space before the table below.</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ntact Information"/>
      </w:tblPr>
      <w:tblGrid>
        <w:gridCol w:w="3432"/>
        <w:gridCol w:w="3433"/>
        <w:gridCol w:w="3431"/>
      </w:tblGrid>
      <w:tr w:rsidR="00B113E8">
        <w:trPr>
          <w:trHeight w:val="691"/>
        </w:trPr>
        <w:sdt>
          <w:sdtPr>
            <w:id w:val="-779330421"/>
            <w:placeholder>
              <w:docPart w:val="66DE9426F0821142BBD0AD9456126688"/>
            </w:placeholder>
            <w:temporary/>
            <w:showingPlcHdr/>
            <w:text/>
          </w:sdtPr>
          <w:sdtContent>
            <w:tc>
              <w:tcPr>
                <w:tcW w:w="1667" w:type="pct"/>
                <w:shd w:val="clear" w:color="auto" w:fill="BFBFBF" w:themeFill="background1" w:themeFillShade="BF"/>
                <w:vAlign w:val="center"/>
              </w:tcPr>
              <w:p w:rsidR="00B113E8" w:rsidRDefault="00D45237">
                <w:pPr>
                  <w:pStyle w:val="Heading4"/>
                  <w:outlineLvl w:val="3"/>
                </w:pPr>
                <w:r>
                  <w:t>Heading 4</w:t>
                </w:r>
              </w:p>
            </w:tc>
          </w:sdtContent>
        </w:sdt>
        <w:tc>
          <w:tcPr>
            <w:tcW w:w="1667" w:type="pct"/>
            <w:shd w:val="clear" w:color="auto" w:fill="BFBFBF" w:themeFill="background1" w:themeFillShade="BF"/>
          </w:tcPr>
          <w:p w:rsidR="00B113E8" w:rsidRDefault="00B113E8">
            <w:pPr>
              <w:pStyle w:val="Heading4"/>
              <w:outlineLvl w:val="3"/>
            </w:pPr>
          </w:p>
        </w:tc>
        <w:tc>
          <w:tcPr>
            <w:tcW w:w="1666" w:type="pct"/>
            <w:shd w:val="clear" w:color="auto" w:fill="BFBFBF" w:themeFill="background1" w:themeFillShade="BF"/>
          </w:tcPr>
          <w:p w:rsidR="00B113E8" w:rsidRDefault="00B113E8">
            <w:pPr>
              <w:pStyle w:val="Heading4"/>
              <w:outlineLvl w:val="3"/>
            </w:pPr>
          </w:p>
        </w:tc>
      </w:tr>
      <w:tr w:rsidR="00B113E8">
        <w:tc>
          <w:tcPr>
            <w:tcW w:w="1667" w:type="pct"/>
          </w:tcPr>
          <w:sdt>
            <w:sdtPr>
              <w:id w:val="-700864682"/>
              <w:placeholder>
                <w:docPart w:val="6C32A79480244C4FA08C31874F70F296"/>
              </w:placeholder>
              <w:temporary/>
              <w:showingPlcHdr/>
              <w:text/>
            </w:sdtPr>
            <w:sdtContent>
              <w:p w:rsidR="00B113E8" w:rsidRDefault="00D45237">
                <w:pPr>
                  <w:pStyle w:val="Heading6"/>
                  <w:outlineLvl w:val="5"/>
                </w:pPr>
                <w:r>
                  <w:t>heading 6</w:t>
                </w:r>
              </w:p>
            </w:sdtContent>
          </w:sdt>
          <w:sdt>
            <w:sdtPr>
              <w:id w:val="2115863254"/>
              <w:showingPlcHdr/>
            </w:sdtPr>
            <w:sdtContent>
              <w:p w:rsidR="00B113E8" w:rsidRDefault="00D45237">
                <w:pPr>
                  <w:pStyle w:val="SidebarText"/>
                </w:pPr>
                <w:r>
                  <w:t>Sidebar text</w:t>
                </w:r>
              </w:p>
            </w:sdtContent>
          </w:sdt>
        </w:tc>
        <w:tc>
          <w:tcPr>
            <w:tcW w:w="1667" w:type="pct"/>
          </w:tcPr>
          <w:sdt>
            <w:sdtPr>
              <w:id w:val="-635950764"/>
              <w:temporary/>
              <w:showingPlcHdr/>
              <w:text/>
            </w:sdtPr>
            <w:sdtContent>
              <w:p w:rsidR="00B113E8" w:rsidRDefault="00D45237">
                <w:pPr>
                  <w:pStyle w:val="Heading6"/>
                  <w:outlineLvl w:val="5"/>
                </w:pPr>
                <w:r>
                  <w:t>heading 6</w:t>
                </w:r>
              </w:p>
            </w:sdtContent>
          </w:sdt>
          <w:sdt>
            <w:sdtPr>
              <w:id w:val="-1208107952"/>
              <w:showingPlcHdr/>
            </w:sdtPr>
            <w:sdtContent>
              <w:p w:rsidR="00B113E8" w:rsidRDefault="00D45237">
                <w:pPr>
                  <w:pStyle w:val="SidebarText"/>
                  <w:rPr>
                    <w:color w:val="595959" w:themeColor="text1" w:themeTint="A6"/>
                    <w:sz w:val="18"/>
                    <w:szCs w:val="22"/>
                  </w:rPr>
                </w:pPr>
                <w:r>
                  <w:t>heading 6</w:t>
                </w:r>
              </w:p>
            </w:sdtContent>
          </w:sdt>
        </w:tc>
        <w:tc>
          <w:tcPr>
            <w:tcW w:w="1666" w:type="pct"/>
          </w:tcPr>
          <w:sdt>
            <w:sdtPr>
              <w:id w:val="-1434895043"/>
              <w:temporary/>
              <w:showingPlcHdr/>
              <w:text/>
            </w:sdtPr>
            <w:sdtContent>
              <w:p w:rsidR="00B113E8" w:rsidRDefault="00D45237">
                <w:pPr>
                  <w:pStyle w:val="Heading6"/>
                  <w:outlineLvl w:val="5"/>
                </w:pPr>
                <w:r>
                  <w:t>heading 6</w:t>
                </w:r>
              </w:p>
            </w:sdtContent>
          </w:sdt>
          <w:sdt>
            <w:sdtPr>
              <w:id w:val="-1749871671"/>
              <w:showingPlcHdr/>
            </w:sdtPr>
            <w:sdtContent>
              <w:p w:rsidR="00B113E8" w:rsidRDefault="00D45237">
                <w:pPr>
                  <w:pStyle w:val="SidebarText"/>
                </w:pPr>
                <w:r>
                  <w:t>heading 6</w:t>
                </w:r>
              </w:p>
            </w:sdtContent>
          </w:sdt>
        </w:tc>
      </w:tr>
    </w:tbl>
    <w:p w:rsidR="00B113E8" w:rsidRDefault="0001475E">
      <w:pPr>
        <w:pStyle w:val="Notice"/>
      </w:pPr>
      <w:sdt>
        <w:sdtPr>
          <w:id w:val="1774580713"/>
          <w:temporary/>
          <w:showingPlcHdr/>
          <w:text/>
        </w:sdtPr>
        <w:sdtContent>
          <w:r w:rsidR="00D45237">
            <w:t>This paragraph uses the custom paragraph style named Notice. It is intended for disclaimer or similar information at the end of the document.</w:t>
          </w:r>
        </w:sdtContent>
      </w:sdt>
      <w:r w:rsidR="00D45237">
        <w:rPr>
          <w:noProof/>
        </w:rPr>
        <mc:AlternateContent>
          <mc:Choice Requires="wps">
            <w:drawing>
              <wp:anchor distT="0" distB="0" distL="114300" distR="114300" simplePos="0" relativeHeight="251661312" behindDoc="1" locked="0" layoutInCell="0" allowOverlap="1">
                <wp:simplePos x="0" y="0"/>
                <wp:positionH relativeFrom="page">
                  <wp:posOffset>619125</wp:posOffset>
                </wp:positionH>
                <wp:positionV relativeFrom="page">
                  <wp:posOffset>6724650</wp:posOffset>
                </wp:positionV>
                <wp:extent cx="6537960" cy="790575"/>
                <wp:effectExtent l="0" t="0" r="0" b="9525"/>
                <wp:wrapNone/>
                <wp:docPr id="18" name="Sidebar Background" descr="Sidebar background"/>
                <wp:cNvGraphicFramePr/>
                <a:graphic xmlns:a="http://schemas.openxmlformats.org/drawingml/2006/main">
                  <a:graphicData uri="http://schemas.microsoft.com/office/word/2010/wordprocessingShape">
                    <wps:wsp>
                      <wps:cNvSpPr/>
                      <wps:spPr>
                        <a:xfrm>
                          <a:off x="0" y="0"/>
                          <a:ext cx="6537960" cy="790575"/>
                        </a:xfrm>
                        <a:prstGeom prst="rect">
                          <a:avLst/>
                        </a:prstGeom>
                        <a:gradFill>
                          <a:gsLst>
                            <a:gs pos="0">
                              <a:schemeClr val="bg1">
                                <a:lumMod val="85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Sidebar Background" o:spid="_x0000_s1026" alt="Description: Sidebar background" style="position:absolute;margin-left:48.75pt;margin-top:529.5pt;width:514.8pt;height:62.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" o:allowincell="f" fillcolor="#d8d8d8 [2732]" stroked="f" strokeweight="48000emu">
                <v:fill color2="white [3212]" focus="100%" type="gradient">
                  <o:fill v:ext="view" type="gradientUnscaled"/>
                </v:fill>
                <v:stroke linestyle="thickThin"/>
                <w10:wrap anchorx="page" anchory="page"/>
              </v:rect>
            </w:pict>
          </mc:Fallback>
        </mc:AlternateContent>
      </w:r>
    </w:p>
    <w:sectPr w:rsidR="00B113E8">
      <w:headerReference w:type="default" r:id="rId25"/>
      <w:footerReference w:type="default" r:id="rId26"/>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A7C" w:rsidRDefault="00E70A7C">
      <w:pPr>
        <w:spacing w:before="0" w:after="0" w:line="240" w:lineRule="auto"/>
      </w:pPr>
      <w:r>
        <w:separator/>
      </w:r>
    </w:p>
  </w:endnote>
  <w:endnote w:type="continuationSeparator" w:id="0">
    <w:p w:rsidR="00E70A7C" w:rsidRDefault="00E70A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B113E8">
      <w:tc>
        <w:tcPr>
          <w:tcW w:w="5148" w:type="dxa"/>
          <w:tcMar>
            <w:left w:w="115" w:type="dxa"/>
            <w:right w:w="115" w:type="dxa"/>
          </w:tcMar>
          <w:vAlign w:val="bottom"/>
        </w:tcPr>
        <w:p w:rsidR="00B113E8" w:rsidRDefault="00B113E8">
          <w:pPr>
            <w:pStyle w:val="NoSpacing"/>
          </w:pPr>
        </w:p>
      </w:tc>
      <w:tc>
        <w:tcPr>
          <w:tcW w:w="5148" w:type="dxa"/>
          <w:tcMar>
            <w:left w:w="115" w:type="dxa"/>
            <w:right w:w="115" w:type="dxa"/>
          </w:tcMar>
          <w:vAlign w:val="bottom"/>
        </w:tcPr>
        <w:p w:rsidR="00B113E8" w:rsidRDefault="00B113E8">
          <w:pPr>
            <w:pStyle w:val="NoSpacing"/>
            <w:rPr>
              <w:rFonts w:asciiTheme="majorHAnsi" w:hAnsiTheme="majorHAnsi"/>
              <w:sz w:val="20"/>
            </w:rPr>
          </w:pPr>
        </w:p>
      </w:tc>
    </w:tr>
  </w:tbl>
  <w:p w:rsidR="00B113E8" w:rsidRDefault="00B113E8">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A7C" w:rsidRDefault="00E70A7C">
      <w:pPr>
        <w:spacing w:before="0" w:after="0" w:line="240" w:lineRule="auto"/>
      </w:pPr>
      <w:r>
        <w:separator/>
      </w:r>
    </w:p>
  </w:footnote>
  <w:footnote w:type="continuationSeparator" w:id="0">
    <w:p w:rsidR="00E70A7C" w:rsidRDefault="00E70A7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113E8">
      <w:tc>
        <w:tcPr>
          <w:tcW w:w="5148" w:type="dxa"/>
          <w:tcMar>
            <w:left w:w="115" w:type="dxa"/>
            <w:right w:w="115" w:type="dxa"/>
          </w:tcMar>
          <w:vAlign w:val="bottom"/>
        </w:tcPr>
        <w:p w:rsidR="00B113E8" w:rsidRDefault="00B113E8">
          <w:pPr>
            <w:pStyle w:val="NoSpacing"/>
            <w:spacing w:after="80"/>
          </w:pPr>
        </w:p>
      </w:tc>
      <w:tc>
        <w:tcPr>
          <w:tcW w:w="5148" w:type="dxa"/>
          <w:tcMar>
            <w:left w:w="115" w:type="dxa"/>
            <w:right w:w="115" w:type="dxa"/>
          </w:tcMar>
          <w:vAlign w:val="bottom"/>
        </w:tcPr>
        <w:p w:rsidR="00B113E8" w:rsidRDefault="0001475E">
          <w:pPr>
            <w:pStyle w:val="ReportName"/>
          </w:pPr>
          <w:sdt>
            <w:sdtPr>
              <w:alias w:val="Report Title"/>
              <w:tag w:val="Report Title"/>
              <w:id w:val="1457518547"/>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401E54">
                <w:t xml:space="preserve">     </w:t>
              </w:r>
            </w:sdtContent>
          </w:sdt>
          <w:r w:rsidR="00D45237">
            <w:t xml:space="preserve"> | </w:t>
          </w:r>
          <w:r w:rsidR="00D45237">
            <w:rPr>
              <w:rStyle w:val="PageNumber"/>
              <w:color w:val="F95F56" w:themeColor="accent1" w:themeTint="BF"/>
            </w:rPr>
            <w:fldChar w:fldCharType="begin"/>
          </w:r>
          <w:r w:rsidR="00D45237">
            <w:rPr>
              <w:rStyle w:val="PageNumber"/>
              <w:color w:val="F95F56" w:themeColor="accent1" w:themeTint="BF"/>
            </w:rPr>
            <w:instrText xml:space="preserve"> PAGE  \* Arabic  \* MERGEFORMAT </w:instrText>
          </w:r>
          <w:r w:rsidR="00D45237">
            <w:rPr>
              <w:rStyle w:val="PageNumber"/>
              <w:color w:val="F95F56" w:themeColor="accent1" w:themeTint="BF"/>
            </w:rPr>
            <w:fldChar w:fldCharType="separate"/>
          </w:r>
          <w:r w:rsidR="00401E54">
            <w:rPr>
              <w:rStyle w:val="PageNumber"/>
              <w:noProof/>
              <w:color w:val="F95F56" w:themeColor="accent1" w:themeTint="BF"/>
            </w:rPr>
            <w:t>5</w:t>
          </w:r>
          <w:r w:rsidR="00D45237">
            <w:rPr>
              <w:rStyle w:val="PageNumber"/>
              <w:color w:val="F95F56" w:themeColor="accent1" w:themeTint="BF"/>
            </w:rPr>
            <w:fldChar w:fldCharType="end"/>
          </w:r>
        </w:p>
      </w:tc>
    </w:tr>
  </w:tbl>
  <w:p w:rsidR="00B113E8" w:rsidRDefault="00B113E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7C"/>
    <w:rsid w:val="0001475E"/>
    <w:rsid w:val="00401E54"/>
    <w:rsid w:val="00A36C2D"/>
    <w:rsid w:val="00B113E8"/>
    <w:rsid w:val="00CA24D1"/>
    <w:rsid w:val="00D45237"/>
    <w:rsid w:val="00E70A7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chart" Target="charts/chart1.xml"/><Relationship Id="rId1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x8:qyb95cs54_j_8wjncp4j550h0000gn:T:TM0268039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754458161865569"/>
          <c:y val="0.0763888888888889"/>
          <c:w val="0.849108367626886"/>
          <c:h val="0.60582895888014"/>
        </c:manualLayout>
      </c:layout>
      <c:barChart>
        <c:barDir val="col"/>
        <c:grouping val="clustered"/>
        <c:varyColors val="0"/>
        <c:ser>
          <c:idx val="0"/>
          <c:order val="0"/>
          <c:tx>
            <c:strRef>
              <c:f>Sheet1!$B$1</c:f>
              <c:strCache>
                <c:ptCount val="1"/>
                <c:pt idx="0">
                  <c:v>Retail</c:v>
                </c:pt>
              </c:strCache>
            </c:strRef>
          </c:tx>
          <c:invertIfNegative val="0"/>
          <c:dLbls>
            <c:numFmt formatCode="#,##0.0" sourceLinked="0"/>
            <c:txPr>
              <a:bodyPr/>
              <a:lstStyle/>
              <a:p>
                <a:pPr>
                  <a:defRPr>
                    <a:solidFill>
                      <a:schemeClr val="bg1"/>
                    </a:solidFill>
                  </a:defRPr>
                </a:pPr>
                <a:endParaRPr lang="en-US"/>
              </a:p>
            </c:txPr>
            <c:dLblPos val="inEnd"/>
            <c:showLegendKey val="0"/>
            <c:showVal val="1"/>
            <c:showCatName val="0"/>
            <c:showSerName val="0"/>
            <c:showPercent val="0"/>
            <c:showBubbleSize val="0"/>
            <c:showLeaderLines val="0"/>
          </c:dLbls>
          <c:cat>
            <c:numRef>
              <c:f>Sheet1!$A$2:$A$3</c:f>
              <c:numCache>
                <c:formatCode>General</c:formatCode>
                <c:ptCount val="2"/>
                <c:pt idx="0">
                  <c:v>2010.0</c:v>
                </c:pt>
                <c:pt idx="1">
                  <c:v>2011.0</c:v>
                </c:pt>
              </c:numCache>
            </c:numRef>
          </c:cat>
          <c:val>
            <c:numRef>
              <c:f>Sheet1!$B$2:$B$3</c:f>
              <c:numCache>
                <c:formatCode>General</c:formatCode>
                <c:ptCount val="2"/>
                <c:pt idx="0">
                  <c:v>4.2</c:v>
                </c:pt>
                <c:pt idx="1">
                  <c:v>5.8</c:v>
                </c:pt>
              </c:numCache>
            </c:numRef>
          </c:val>
        </c:ser>
        <c:ser>
          <c:idx val="1"/>
          <c:order val="1"/>
          <c:tx>
            <c:strRef>
              <c:f>Sheet1!$C$1</c:f>
              <c:strCache>
                <c:ptCount val="1"/>
                <c:pt idx="0">
                  <c:v>Dining</c:v>
                </c:pt>
              </c:strCache>
            </c:strRef>
          </c:tx>
          <c:invertIfNegative val="0"/>
          <c:dLbls>
            <c:numFmt formatCode="#,##0.0" sourceLinked="0"/>
            <c:txPr>
              <a:bodyPr/>
              <a:lstStyle/>
              <a:p>
                <a:pPr>
                  <a:defRPr>
                    <a:solidFill>
                      <a:schemeClr val="bg1"/>
                    </a:solidFill>
                  </a:defRPr>
                </a:pPr>
                <a:endParaRPr lang="en-US"/>
              </a:p>
            </c:txPr>
            <c:dLblPos val="inEnd"/>
            <c:showLegendKey val="0"/>
            <c:showVal val="1"/>
            <c:showCatName val="0"/>
            <c:showSerName val="0"/>
            <c:showPercent val="0"/>
            <c:showBubbleSize val="0"/>
            <c:showLeaderLines val="0"/>
          </c:dLbls>
          <c:cat>
            <c:numRef>
              <c:f>Sheet1!$A$2:$A$3</c:f>
              <c:numCache>
                <c:formatCode>General</c:formatCode>
                <c:ptCount val="2"/>
                <c:pt idx="0">
                  <c:v>2010.0</c:v>
                </c:pt>
                <c:pt idx="1">
                  <c:v>2011.0</c:v>
                </c:pt>
              </c:numCache>
            </c:numRef>
          </c:cat>
          <c:val>
            <c:numRef>
              <c:f>Sheet1!$C$2:$C$3</c:f>
              <c:numCache>
                <c:formatCode>General</c:formatCode>
                <c:ptCount val="2"/>
                <c:pt idx="0">
                  <c:v>3.8</c:v>
                </c:pt>
                <c:pt idx="1">
                  <c:v>4.8</c:v>
                </c:pt>
              </c:numCache>
            </c:numRef>
          </c:val>
        </c:ser>
        <c:ser>
          <c:idx val="2"/>
          <c:order val="2"/>
          <c:tx>
            <c:strRef>
              <c:f>Sheet1!$D$1</c:f>
              <c:strCache>
                <c:ptCount val="1"/>
                <c:pt idx="0">
                  <c:v>Culture</c:v>
                </c:pt>
              </c:strCache>
            </c:strRef>
          </c:tx>
          <c:invertIfNegative val="0"/>
          <c:dLbls>
            <c:numFmt formatCode="#,##0.0" sourceLinked="0"/>
            <c:txPr>
              <a:bodyPr/>
              <a:lstStyle/>
              <a:p>
                <a:pPr>
                  <a:defRPr>
                    <a:solidFill>
                      <a:schemeClr val="bg1"/>
                    </a:solidFill>
                  </a:defRPr>
                </a:pPr>
                <a:endParaRPr lang="en-US"/>
              </a:p>
            </c:txPr>
            <c:dLblPos val="inEnd"/>
            <c:showLegendKey val="0"/>
            <c:showVal val="1"/>
            <c:showCatName val="0"/>
            <c:showSerName val="0"/>
            <c:showPercent val="0"/>
            <c:showBubbleSize val="0"/>
            <c:showLeaderLines val="0"/>
          </c:dLbls>
          <c:cat>
            <c:numRef>
              <c:f>Sheet1!$A$2:$A$3</c:f>
              <c:numCache>
                <c:formatCode>General</c:formatCode>
                <c:ptCount val="2"/>
                <c:pt idx="0">
                  <c:v>2010.0</c:v>
                </c:pt>
                <c:pt idx="1">
                  <c:v>2011.0</c:v>
                </c:pt>
              </c:numCache>
            </c:numRef>
          </c:cat>
          <c:val>
            <c:numRef>
              <c:f>Sheet1!$D$2:$D$3</c:f>
              <c:numCache>
                <c:formatCode>General</c:formatCode>
                <c:ptCount val="2"/>
                <c:pt idx="0">
                  <c:v>2.0</c:v>
                </c:pt>
                <c:pt idx="1">
                  <c:v>2.9</c:v>
                </c:pt>
              </c:numCache>
            </c:numRef>
          </c:val>
        </c:ser>
        <c:ser>
          <c:idx val="3"/>
          <c:order val="3"/>
          <c:tx>
            <c:strRef>
              <c:f>Sheet1!$E$1</c:f>
              <c:strCache>
                <c:ptCount val="1"/>
                <c:pt idx="0">
                  <c:v>Undeveloped</c:v>
                </c:pt>
              </c:strCache>
            </c:strRef>
          </c:tx>
          <c:invertIfNegative val="0"/>
          <c:dLbls>
            <c:numFmt formatCode="#,##0.0" sourceLinked="0"/>
            <c:txPr>
              <a:bodyPr/>
              <a:lstStyle/>
              <a:p>
                <a:pPr>
                  <a:defRPr>
                    <a:solidFill>
                      <a:schemeClr val="bg1"/>
                    </a:solidFill>
                  </a:defRPr>
                </a:pPr>
                <a:endParaRPr lang="en-US"/>
              </a:p>
            </c:txPr>
            <c:dLblPos val="inEnd"/>
            <c:showLegendKey val="0"/>
            <c:showVal val="1"/>
            <c:showCatName val="0"/>
            <c:showSerName val="0"/>
            <c:showPercent val="0"/>
            <c:showBubbleSize val="0"/>
            <c:showLeaderLines val="0"/>
          </c:dLbls>
          <c:cat>
            <c:numRef>
              <c:f>Sheet1!$A$2:$A$3</c:f>
              <c:numCache>
                <c:formatCode>General</c:formatCode>
                <c:ptCount val="2"/>
                <c:pt idx="0">
                  <c:v>2010.0</c:v>
                </c:pt>
                <c:pt idx="1">
                  <c:v>2011.0</c:v>
                </c:pt>
              </c:numCache>
            </c:numRef>
          </c:cat>
          <c:val>
            <c:numRef>
              <c:f>Sheet1!$E$2:$E$3</c:f>
              <c:numCache>
                <c:formatCode>General</c:formatCode>
                <c:ptCount val="2"/>
                <c:pt idx="0">
                  <c:v>3.0</c:v>
                </c:pt>
                <c:pt idx="1">
                  <c:v>2.0</c:v>
                </c:pt>
              </c:numCache>
            </c:numRef>
          </c:val>
        </c:ser>
        <c:dLbls>
          <c:showLegendKey val="0"/>
          <c:showVal val="0"/>
          <c:showCatName val="0"/>
          <c:showSerName val="0"/>
          <c:showPercent val="0"/>
          <c:showBubbleSize val="0"/>
        </c:dLbls>
        <c:gapWidth val="75"/>
        <c:axId val="2118657064"/>
        <c:axId val="2118660184"/>
      </c:barChart>
      <c:catAx>
        <c:axId val="2118657064"/>
        <c:scaling>
          <c:orientation val="minMax"/>
        </c:scaling>
        <c:delete val="0"/>
        <c:axPos val="b"/>
        <c:numFmt formatCode="General" sourceLinked="1"/>
        <c:majorTickMark val="out"/>
        <c:minorTickMark val="none"/>
        <c:tickLblPos val="nextTo"/>
        <c:crossAx val="2118660184"/>
        <c:crosses val="autoZero"/>
        <c:auto val="1"/>
        <c:lblAlgn val="ctr"/>
        <c:lblOffset val="100"/>
        <c:noMultiLvlLbl val="0"/>
      </c:catAx>
      <c:valAx>
        <c:axId val="2118660184"/>
        <c:scaling>
          <c:orientation val="minMax"/>
          <c:max val="6.0"/>
          <c:min val="0.0"/>
        </c:scaling>
        <c:delete val="0"/>
        <c:axPos val="l"/>
        <c:majorGridlines>
          <c:spPr>
            <a:ln>
              <a:solidFill>
                <a:schemeClr val="bg1">
                  <a:lumMod val="75000"/>
                </a:schemeClr>
              </a:solidFill>
              <a:prstDash val="sysDash"/>
            </a:ln>
          </c:spPr>
        </c:majorGridlines>
        <c:numFmt formatCode="General" sourceLinked="1"/>
        <c:majorTickMark val="none"/>
        <c:minorTickMark val="none"/>
        <c:tickLblPos val="none"/>
        <c:spPr>
          <a:ln>
            <a:noFill/>
          </a:ln>
        </c:spPr>
        <c:crossAx val="2118657064"/>
        <c:crosses val="autoZero"/>
        <c:crossBetween val="between"/>
        <c:majorUnit val="1.0"/>
      </c:valAx>
      <c:spPr>
        <a:noFill/>
      </c:spPr>
    </c:plotArea>
    <c:legend>
      <c:legendPos val="b"/>
      <c:legendEntry>
        <c:idx val="0"/>
        <c:txPr>
          <a:bodyPr/>
          <a:lstStyle/>
          <a:p>
            <a:pPr>
              <a:defRPr sz="700" cap="all" baseline="0"/>
            </a:pPr>
            <a:endParaRPr lang="en-US"/>
          </a:p>
        </c:txPr>
      </c:legendEntry>
      <c:layout>
        <c:manualLayout>
          <c:xMode val="edge"/>
          <c:yMode val="edge"/>
          <c:x val="0.0912508739523362"/>
          <c:y val="0.795420494313211"/>
          <c:w val="0.785013659551328"/>
          <c:h val="0.162912839020123"/>
        </c:manualLayout>
      </c:layout>
      <c:overlay val="0"/>
      <c:txPr>
        <a:bodyPr/>
        <a:lstStyle/>
        <a:p>
          <a:pPr>
            <a:defRPr sz="700" cap="all" baseline="0"/>
          </a:pPr>
          <a:endParaRPr lang="en-US"/>
        </a:p>
      </c:txPr>
    </c:legend>
    <c:plotVisOnly val="1"/>
    <c:dispBlanksAs val="gap"/>
    <c:showDLblsOverMax val="0"/>
  </c:chart>
  <c:spPr>
    <a:noFill/>
    <a:ln>
      <a:noFill/>
    </a:ln>
  </c:spPr>
  <c:txPr>
    <a:bodyPr/>
    <a:lstStyle/>
    <a:p>
      <a:pPr>
        <a:defRPr sz="800">
          <a:latin typeface="+mn-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754458890313129"/>
          <c:y val="0.0"/>
          <c:w val="0.849108367626886"/>
          <c:h val="0.638560408878766"/>
        </c:manualLayout>
      </c:layout>
      <c:lineChart>
        <c:grouping val="standard"/>
        <c:varyColors val="0"/>
        <c:ser>
          <c:idx val="0"/>
          <c:order val="0"/>
          <c:tx>
            <c:strRef>
              <c:f>Sheet1!$B$1</c:f>
              <c:strCache>
                <c:ptCount val="1"/>
                <c:pt idx="0">
                  <c:v>Retail</c:v>
                </c:pt>
              </c:strCache>
            </c:strRef>
          </c:tx>
          <c:marker>
            <c:symbol val="none"/>
          </c:marker>
          <c:dLbls>
            <c:dLbl>
              <c:idx val="0"/>
              <c:delete val="1"/>
            </c:dLbl>
            <c:dLbl>
              <c:idx val="1"/>
              <c:delete val="1"/>
            </c:dLbl>
            <c:dLbl>
              <c:idx val="2"/>
              <c:delete val="1"/>
            </c:dLbl>
            <c:showLegendKey val="0"/>
            <c:showVal val="1"/>
            <c:showCatName val="0"/>
            <c:showSerName val="0"/>
            <c:showPercent val="0"/>
            <c:showBubbleSize val="0"/>
            <c:showLeaderLines val="0"/>
          </c:dLbls>
          <c:cat>
            <c:strRef>
              <c:f>Sheet1!$A$2:$A$5</c:f>
              <c:strCache>
                <c:ptCount val="4"/>
                <c:pt idx="0">
                  <c:v>2011E</c:v>
                </c:pt>
                <c:pt idx="1">
                  <c:v>2012E</c:v>
                </c:pt>
                <c:pt idx="2">
                  <c:v>2013E</c:v>
                </c:pt>
                <c:pt idx="3">
                  <c:v>2014E</c:v>
                </c:pt>
              </c:strCache>
            </c:strRef>
          </c:cat>
          <c:val>
            <c:numRef>
              <c:f>Sheet1!$B$2:$B$5</c:f>
              <c:numCache>
                <c:formatCode>General</c:formatCode>
                <c:ptCount val="4"/>
                <c:pt idx="0">
                  <c:v>3.8</c:v>
                </c:pt>
                <c:pt idx="1">
                  <c:v>4.7</c:v>
                </c:pt>
                <c:pt idx="2">
                  <c:v>5.0</c:v>
                </c:pt>
                <c:pt idx="3">
                  <c:v>5.8</c:v>
                </c:pt>
              </c:numCache>
            </c:numRef>
          </c:val>
          <c:smooth val="0"/>
        </c:ser>
        <c:ser>
          <c:idx val="1"/>
          <c:order val="1"/>
          <c:tx>
            <c:strRef>
              <c:f>Sheet1!$C$1</c:f>
              <c:strCache>
                <c:ptCount val="1"/>
                <c:pt idx="0">
                  <c:v>Dining</c:v>
                </c:pt>
              </c:strCache>
            </c:strRef>
          </c:tx>
          <c:marker>
            <c:symbol val="none"/>
          </c:marker>
          <c:dLbls>
            <c:dLbl>
              <c:idx val="0"/>
              <c:delete val="1"/>
            </c:dLbl>
            <c:dLbl>
              <c:idx val="1"/>
              <c:delete val="1"/>
            </c:dLbl>
            <c:dLbl>
              <c:idx val="2"/>
              <c:delete val="1"/>
            </c:dLbl>
            <c:showLegendKey val="0"/>
            <c:showVal val="1"/>
            <c:showCatName val="0"/>
            <c:showSerName val="0"/>
            <c:showPercent val="0"/>
            <c:showBubbleSize val="0"/>
            <c:showLeaderLines val="0"/>
          </c:dLbls>
          <c:cat>
            <c:strRef>
              <c:f>Sheet1!$A$2:$A$5</c:f>
              <c:strCache>
                <c:ptCount val="4"/>
                <c:pt idx="0">
                  <c:v>2011E</c:v>
                </c:pt>
                <c:pt idx="1">
                  <c:v>2012E</c:v>
                </c:pt>
                <c:pt idx="2">
                  <c:v>2013E</c:v>
                </c:pt>
                <c:pt idx="3">
                  <c:v>2014E</c:v>
                </c:pt>
              </c:strCache>
            </c:strRef>
          </c:cat>
          <c:val>
            <c:numRef>
              <c:f>Sheet1!$C$2:$C$5</c:f>
              <c:numCache>
                <c:formatCode>General</c:formatCode>
                <c:ptCount val="4"/>
                <c:pt idx="0">
                  <c:v>2.0</c:v>
                </c:pt>
                <c:pt idx="1">
                  <c:v>2.5</c:v>
                </c:pt>
                <c:pt idx="2">
                  <c:v>2.8</c:v>
                </c:pt>
                <c:pt idx="3">
                  <c:v>4.0</c:v>
                </c:pt>
              </c:numCache>
            </c:numRef>
          </c:val>
          <c:smooth val="0"/>
        </c:ser>
        <c:ser>
          <c:idx val="2"/>
          <c:order val="2"/>
          <c:tx>
            <c:strRef>
              <c:f>Sheet1!$D$1</c:f>
              <c:strCache>
                <c:ptCount val="1"/>
                <c:pt idx="0">
                  <c:v>Culture</c:v>
                </c:pt>
              </c:strCache>
            </c:strRef>
          </c:tx>
          <c:marker>
            <c:symbol val="none"/>
          </c:marker>
          <c:dLbls>
            <c:dLbl>
              <c:idx val="0"/>
              <c:delete val="1"/>
            </c:dLbl>
            <c:dLbl>
              <c:idx val="1"/>
              <c:delete val="1"/>
            </c:dLbl>
            <c:dLbl>
              <c:idx val="2"/>
              <c:delete val="1"/>
            </c:dLbl>
            <c:showLegendKey val="0"/>
            <c:showVal val="1"/>
            <c:showCatName val="0"/>
            <c:showSerName val="0"/>
            <c:showPercent val="0"/>
            <c:showBubbleSize val="0"/>
            <c:showLeaderLines val="0"/>
          </c:dLbls>
          <c:cat>
            <c:strRef>
              <c:f>Sheet1!$A$2:$A$5</c:f>
              <c:strCache>
                <c:ptCount val="4"/>
                <c:pt idx="0">
                  <c:v>2011E</c:v>
                </c:pt>
                <c:pt idx="1">
                  <c:v>2012E</c:v>
                </c:pt>
                <c:pt idx="2">
                  <c:v>2013E</c:v>
                </c:pt>
                <c:pt idx="3">
                  <c:v>2014E</c:v>
                </c:pt>
              </c:strCache>
            </c:strRef>
          </c:cat>
          <c:val>
            <c:numRef>
              <c:f>Sheet1!$D$2:$D$5</c:f>
              <c:numCache>
                <c:formatCode>General</c:formatCode>
                <c:ptCount val="4"/>
                <c:pt idx="0">
                  <c:v>2.9</c:v>
                </c:pt>
                <c:pt idx="1">
                  <c:v>4.2</c:v>
                </c:pt>
                <c:pt idx="2">
                  <c:v>4.5</c:v>
                </c:pt>
                <c:pt idx="3">
                  <c:v>5.2</c:v>
                </c:pt>
              </c:numCache>
            </c:numRef>
          </c:val>
          <c:smooth val="0"/>
        </c:ser>
        <c:ser>
          <c:idx val="3"/>
          <c:order val="3"/>
          <c:tx>
            <c:strRef>
              <c:f>Sheet1!$E$1</c:f>
              <c:strCache>
                <c:ptCount val="1"/>
                <c:pt idx="0">
                  <c:v>Undeveloped</c:v>
                </c:pt>
              </c:strCache>
            </c:strRef>
          </c:tx>
          <c:marker>
            <c:symbol val="none"/>
          </c:marker>
          <c:dLbls>
            <c:dLbl>
              <c:idx val="0"/>
              <c:delete val="1"/>
            </c:dLbl>
            <c:dLbl>
              <c:idx val="1"/>
              <c:delete val="1"/>
            </c:dLbl>
            <c:dLbl>
              <c:idx val="2"/>
              <c:delete val="1"/>
            </c:dLbl>
            <c:dLbl>
              <c:idx val="3"/>
              <c:layout>
                <c:manualLayout>
                  <c:x val="-0.00775193798449612"/>
                  <c:y val="-0.0271739130434783"/>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Sheet1!$A$2:$A$5</c:f>
              <c:strCache>
                <c:ptCount val="4"/>
                <c:pt idx="0">
                  <c:v>2011E</c:v>
                </c:pt>
                <c:pt idx="1">
                  <c:v>2012E</c:v>
                </c:pt>
                <c:pt idx="2">
                  <c:v>2013E</c:v>
                </c:pt>
                <c:pt idx="3">
                  <c:v>2014E</c:v>
                </c:pt>
              </c:strCache>
            </c:strRef>
          </c:cat>
          <c:val>
            <c:numRef>
              <c:f>Sheet1!$E$2:$E$5</c:f>
              <c:numCache>
                <c:formatCode>General</c:formatCode>
                <c:ptCount val="4"/>
                <c:pt idx="0">
                  <c:v>4.0</c:v>
                </c:pt>
                <c:pt idx="1">
                  <c:v>3.5</c:v>
                </c:pt>
                <c:pt idx="2">
                  <c:v>2.7</c:v>
                </c:pt>
                <c:pt idx="3">
                  <c:v>1.6</c:v>
                </c:pt>
              </c:numCache>
            </c:numRef>
          </c:val>
          <c:smooth val="0"/>
        </c:ser>
        <c:dLbls>
          <c:showLegendKey val="0"/>
          <c:showVal val="0"/>
          <c:showCatName val="0"/>
          <c:showSerName val="0"/>
          <c:showPercent val="0"/>
          <c:showBubbleSize val="0"/>
        </c:dLbls>
        <c:marker val="1"/>
        <c:smooth val="0"/>
        <c:axId val="2118754344"/>
        <c:axId val="2118757480"/>
      </c:lineChart>
      <c:catAx>
        <c:axId val="2118754344"/>
        <c:scaling>
          <c:orientation val="minMax"/>
        </c:scaling>
        <c:delete val="0"/>
        <c:axPos val="b"/>
        <c:numFmt formatCode="General" sourceLinked="1"/>
        <c:majorTickMark val="out"/>
        <c:minorTickMark val="none"/>
        <c:tickLblPos val="nextTo"/>
        <c:crossAx val="2118757480"/>
        <c:crosses val="autoZero"/>
        <c:auto val="1"/>
        <c:lblAlgn val="ctr"/>
        <c:lblOffset val="100"/>
        <c:noMultiLvlLbl val="0"/>
      </c:catAx>
      <c:valAx>
        <c:axId val="2118757480"/>
        <c:scaling>
          <c:orientation val="minMax"/>
          <c:max val="6.0"/>
          <c:min val="1.5"/>
        </c:scaling>
        <c:delete val="0"/>
        <c:axPos val="l"/>
        <c:majorGridlines>
          <c:spPr>
            <a:ln>
              <a:solidFill>
                <a:schemeClr val="bg1">
                  <a:lumMod val="75000"/>
                </a:schemeClr>
              </a:solidFill>
              <a:prstDash val="sysDash"/>
            </a:ln>
          </c:spPr>
        </c:majorGridlines>
        <c:numFmt formatCode="General" sourceLinked="1"/>
        <c:majorTickMark val="none"/>
        <c:minorTickMark val="none"/>
        <c:tickLblPos val="none"/>
        <c:spPr>
          <a:ln>
            <a:noFill/>
          </a:ln>
        </c:spPr>
        <c:crossAx val="2118754344"/>
        <c:crosses val="autoZero"/>
        <c:crossBetween val="between"/>
        <c:majorUnit val="1.0"/>
      </c:valAx>
    </c:plotArea>
    <c:legend>
      <c:legendPos val="b"/>
      <c:layout>
        <c:manualLayout>
          <c:xMode val="edge"/>
          <c:yMode val="edge"/>
          <c:x val="0.143023255813953"/>
          <c:y val="0.796139054046816"/>
          <c:w val="0.698449612403101"/>
          <c:h val="0.149439177245701"/>
        </c:manualLayout>
      </c:layout>
      <c:overlay val="0"/>
      <c:txPr>
        <a:bodyPr/>
        <a:lstStyle/>
        <a:p>
          <a:pPr>
            <a:defRPr sz="700" cap="all" baseline="0"/>
          </a:pPr>
          <a:endParaRPr lang="en-US"/>
        </a:p>
      </c:txPr>
    </c:legend>
    <c:plotVisOnly val="1"/>
    <c:dispBlanksAs val="gap"/>
    <c:showDLblsOverMax val="0"/>
  </c:chart>
  <c:spPr>
    <a:noFill/>
    <a:ln>
      <a:noFill/>
    </a:ln>
  </c:spPr>
  <c:txPr>
    <a:bodyPr/>
    <a:lstStyle/>
    <a:p>
      <a:pPr>
        <a:defRPr sz="800">
          <a:latin typeface="+mn-lt"/>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new unique ID#1">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2">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23D989-29DE-435A-9DFF-CF405C9730AD}" type="doc">
      <dgm:prSet loTypeId="urn:microsoft.com/office/officeart/2005/8/layout/venn2" loCatId="relationship" qsTypeId="urn:microsoft.com/office/officeart/2005/8/quickstyle/simple4" qsCatId="simple" csTypeId="new unique ID#1" csCatId="colorful" phldr="0"/>
      <dgm:spPr/>
      <dgm:t>
        <a:bodyPr/>
        <a:lstStyle/>
        <a:p>
          <a:endParaRPr lang="en-US"/>
        </a:p>
      </dgm:t>
    </dgm:pt>
    <dgm:pt modelId="{8EAAF121-C90F-492E-B626-602046CE84F4}">
      <dgm:prSet phldrT="[Text]" phldr="1"/>
      <dgm:spPr/>
      <dgm:t>
        <a:bodyPr/>
        <a:lstStyle/>
        <a:p>
          <a:endParaRPr lang="en-US"/>
        </a:p>
      </dgm:t>
    </dgm:pt>
    <dgm:pt modelId="{2B0827AD-624F-483F-B9EF-80B116D16821}" type="parTrans" cxnId="{AFA81C6D-0B31-46C3-A9E9-0B4AFA5E68D5}">
      <dgm:prSet/>
      <dgm:spPr/>
      <dgm:t>
        <a:bodyPr/>
        <a:lstStyle/>
        <a:p>
          <a:endParaRPr lang="en-US"/>
        </a:p>
      </dgm:t>
    </dgm:pt>
    <dgm:pt modelId="{CE0FF87E-B610-4780-85EB-2EEFB9CA92B8}" type="sibTrans" cxnId="{AFA81C6D-0B31-46C3-A9E9-0B4AFA5E68D5}">
      <dgm:prSet/>
      <dgm:spPr/>
      <dgm:t>
        <a:bodyPr/>
        <a:lstStyle/>
        <a:p>
          <a:endParaRPr lang="en-US"/>
        </a:p>
      </dgm:t>
    </dgm:pt>
    <dgm:pt modelId="{805443DB-66F3-4BEB-8C99-48DB8402986B}">
      <dgm:prSet phldrT="[Text]" phldr="1"/>
      <dgm:spPr/>
      <dgm:t>
        <a:bodyPr/>
        <a:lstStyle/>
        <a:p>
          <a:endParaRPr lang="en-US"/>
        </a:p>
      </dgm:t>
    </dgm:pt>
    <dgm:pt modelId="{71F39EDC-87B2-465A-B5E6-28CD2F9392E1}" type="parTrans" cxnId="{7577112F-967C-4A9D-AA6A-04BCC6D9B70F}">
      <dgm:prSet/>
      <dgm:spPr/>
      <dgm:t>
        <a:bodyPr/>
        <a:lstStyle/>
        <a:p>
          <a:endParaRPr lang="en-US"/>
        </a:p>
      </dgm:t>
    </dgm:pt>
    <dgm:pt modelId="{D3FB3E50-8707-49F9-A341-056670965E50}" type="sibTrans" cxnId="{7577112F-967C-4A9D-AA6A-04BCC6D9B70F}">
      <dgm:prSet/>
      <dgm:spPr/>
      <dgm:t>
        <a:bodyPr/>
        <a:lstStyle/>
        <a:p>
          <a:endParaRPr lang="en-US"/>
        </a:p>
      </dgm:t>
    </dgm:pt>
    <dgm:pt modelId="{B38BB9F4-1C50-4489-8322-37A7646D917B}">
      <dgm:prSet phldrT="[Text]" phldr="1"/>
      <dgm:spPr/>
      <dgm:t>
        <a:bodyPr/>
        <a:lstStyle/>
        <a:p>
          <a:endParaRPr lang="en-US"/>
        </a:p>
      </dgm:t>
    </dgm:pt>
    <dgm:pt modelId="{149FF078-A467-4D62-A2B3-92AD42CC29F1}" type="parTrans" cxnId="{A9FDD3C0-3FEE-4792-8402-C3B0E7A7275C}">
      <dgm:prSet/>
      <dgm:spPr/>
      <dgm:t>
        <a:bodyPr/>
        <a:lstStyle/>
        <a:p>
          <a:endParaRPr lang="en-US"/>
        </a:p>
      </dgm:t>
    </dgm:pt>
    <dgm:pt modelId="{98F1498C-9BAD-48A0-93C8-521AEFA9BDB5}" type="sibTrans" cxnId="{A9FDD3C0-3FEE-4792-8402-C3B0E7A7275C}">
      <dgm:prSet/>
      <dgm:spPr/>
      <dgm:t>
        <a:bodyPr/>
        <a:lstStyle/>
        <a:p>
          <a:endParaRPr lang="en-US"/>
        </a:p>
      </dgm:t>
    </dgm:pt>
    <dgm:pt modelId="{44E13502-917F-4875-ABA8-D6E5952F2FB5}" type="pres">
      <dgm:prSet presAssocID="{6923D989-29DE-435A-9DFF-CF405C9730AD}" presName="Name0" presStyleCnt="0">
        <dgm:presLayoutVars>
          <dgm:chMax val="7"/>
          <dgm:resizeHandles val="exact"/>
        </dgm:presLayoutVars>
      </dgm:prSet>
      <dgm:spPr/>
      <dgm:t>
        <a:bodyPr/>
        <a:lstStyle/>
        <a:p>
          <a:endParaRPr lang="en-US"/>
        </a:p>
      </dgm:t>
    </dgm:pt>
    <dgm:pt modelId="{3CEEEE2A-15A5-4DE4-9C79-4F21A8184014}" type="pres">
      <dgm:prSet presAssocID="{6923D989-29DE-435A-9DFF-CF405C9730AD}" presName="comp1" presStyleCnt="0"/>
      <dgm:spPr/>
    </dgm:pt>
    <dgm:pt modelId="{D7322676-21A2-4384-8165-B5C18AE4E25E}" type="pres">
      <dgm:prSet presAssocID="{6923D989-29DE-435A-9DFF-CF405C9730AD}" presName="circle1" presStyleLbl="node1" presStyleIdx="0" presStyleCnt="3"/>
      <dgm:spPr/>
      <dgm:t>
        <a:bodyPr/>
        <a:lstStyle/>
        <a:p>
          <a:endParaRPr lang="en-US"/>
        </a:p>
      </dgm:t>
    </dgm:pt>
    <dgm:pt modelId="{A3BBE6D2-4651-44BC-91B6-AE5E91ECD472}" type="pres">
      <dgm:prSet presAssocID="{6923D989-29DE-435A-9DFF-CF405C9730AD}" presName="c1text" presStyleLbl="node1" presStyleIdx="0" presStyleCnt="3">
        <dgm:presLayoutVars>
          <dgm:bulletEnabled val="1"/>
        </dgm:presLayoutVars>
      </dgm:prSet>
      <dgm:spPr/>
      <dgm:t>
        <a:bodyPr/>
        <a:lstStyle/>
        <a:p>
          <a:endParaRPr lang="en-US"/>
        </a:p>
      </dgm:t>
    </dgm:pt>
    <dgm:pt modelId="{8D5889FA-2F41-4554-9E09-CB1EC0A1BF58}" type="pres">
      <dgm:prSet presAssocID="{6923D989-29DE-435A-9DFF-CF405C9730AD}" presName="comp2" presStyleCnt="0"/>
      <dgm:spPr/>
    </dgm:pt>
    <dgm:pt modelId="{3D57364F-704C-4A4F-BF3A-050D6AF8D7F8}" type="pres">
      <dgm:prSet presAssocID="{6923D989-29DE-435A-9DFF-CF405C9730AD}" presName="circle2" presStyleLbl="node1" presStyleIdx="1" presStyleCnt="3"/>
      <dgm:spPr/>
      <dgm:t>
        <a:bodyPr/>
        <a:lstStyle/>
        <a:p>
          <a:endParaRPr lang="en-US"/>
        </a:p>
      </dgm:t>
    </dgm:pt>
    <dgm:pt modelId="{ED566627-1088-488C-BE1C-899C5565F16E}" type="pres">
      <dgm:prSet presAssocID="{6923D989-29DE-435A-9DFF-CF405C9730AD}" presName="c2text" presStyleLbl="node1" presStyleIdx="1" presStyleCnt="3">
        <dgm:presLayoutVars>
          <dgm:bulletEnabled val="1"/>
        </dgm:presLayoutVars>
      </dgm:prSet>
      <dgm:spPr/>
      <dgm:t>
        <a:bodyPr/>
        <a:lstStyle/>
        <a:p>
          <a:endParaRPr lang="en-US"/>
        </a:p>
      </dgm:t>
    </dgm:pt>
    <dgm:pt modelId="{FA21921D-D484-4CBA-B3FC-AFEC6C2C7BD1}" type="pres">
      <dgm:prSet presAssocID="{6923D989-29DE-435A-9DFF-CF405C9730AD}" presName="comp3" presStyleCnt="0"/>
      <dgm:spPr/>
    </dgm:pt>
    <dgm:pt modelId="{03BA8012-425B-41FE-AB1B-DD8BABA96D4C}" type="pres">
      <dgm:prSet presAssocID="{6923D989-29DE-435A-9DFF-CF405C9730AD}" presName="circle3" presStyleLbl="node1" presStyleIdx="2" presStyleCnt="3"/>
      <dgm:spPr/>
      <dgm:t>
        <a:bodyPr/>
        <a:lstStyle/>
        <a:p>
          <a:endParaRPr lang="en-US"/>
        </a:p>
      </dgm:t>
    </dgm:pt>
    <dgm:pt modelId="{AA5111AF-68C1-4F53-8C98-F57E988A8A19}" type="pres">
      <dgm:prSet presAssocID="{6923D989-29DE-435A-9DFF-CF405C9730AD}" presName="c3text" presStyleLbl="node1" presStyleIdx="2" presStyleCnt="3">
        <dgm:presLayoutVars>
          <dgm:bulletEnabled val="1"/>
        </dgm:presLayoutVars>
      </dgm:prSet>
      <dgm:spPr/>
      <dgm:t>
        <a:bodyPr/>
        <a:lstStyle/>
        <a:p>
          <a:endParaRPr lang="en-US"/>
        </a:p>
      </dgm:t>
    </dgm:pt>
  </dgm:ptLst>
  <dgm:cxnLst>
    <dgm:cxn modelId="{AFA81C6D-0B31-46C3-A9E9-0B4AFA5E68D5}" srcId="{6923D989-29DE-435A-9DFF-CF405C9730AD}" destId="{8EAAF121-C90F-492E-B626-602046CE84F4}" srcOrd="0" destOrd="0" parTransId="{2B0827AD-624F-483F-B9EF-80B116D16821}" sibTransId="{CE0FF87E-B610-4780-85EB-2EEFB9CA92B8}"/>
    <dgm:cxn modelId="{437C1205-FA5A-EF48-9097-D50860CB6FBF}" type="presOf" srcId="{8EAAF121-C90F-492E-B626-602046CE84F4}" destId="{D7322676-21A2-4384-8165-B5C18AE4E25E}" srcOrd="0" destOrd="0" presId="urn:microsoft.com/office/officeart/2005/8/layout/venn2"/>
    <dgm:cxn modelId="{7577112F-967C-4A9D-AA6A-04BCC6D9B70F}" srcId="{6923D989-29DE-435A-9DFF-CF405C9730AD}" destId="{805443DB-66F3-4BEB-8C99-48DB8402986B}" srcOrd="1" destOrd="0" parTransId="{71F39EDC-87B2-465A-B5E6-28CD2F9392E1}" sibTransId="{D3FB3E50-8707-49F9-A341-056670965E50}"/>
    <dgm:cxn modelId="{9F4D7948-A69B-2640-B897-369EB7173441}" type="presOf" srcId="{805443DB-66F3-4BEB-8C99-48DB8402986B}" destId="{ED566627-1088-488C-BE1C-899C5565F16E}" srcOrd="1" destOrd="0" presId="urn:microsoft.com/office/officeart/2005/8/layout/venn2"/>
    <dgm:cxn modelId="{8E698DFC-C1D6-5A43-A1D7-561068E3F559}" type="presOf" srcId="{805443DB-66F3-4BEB-8C99-48DB8402986B}" destId="{3D57364F-704C-4A4F-BF3A-050D6AF8D7F8}" srcOrd="0" destOrd="0" presId="urn:microsoft.com/office/officeart/2005/8/layout/venn2"/>
    <dgm:cxn modelId="{627FCD1B-318E-514E-BB08-342C25D1464F}" type="presOf" srcId="{6923D989-29DE-435A-9DFF-CF405C9730AD}" destId="{44E13502-917F-4875-ABA8-D6E5952F2FB5}" srcOrd="0" destOrd="0" presId="urn:microsoft.com/office/officeart/2005/8/layout/venn2"/>
    <dgm:cxn modelId="{FCFC3A25-F7A0-DF4E-8F68-236A31EBF723}" type="presOf" srcId="{8EAAF121-C90F-492E-B626-602046CE84F4}" destId="{A3BBE6D2-4651-44BC-91B6-AE5E91ECD472}" srcOrd="1" destOrd="0" presId="urn:microsoft.com/office/officeart/2005/8/layout/venn2"/>
    <dgm:cxn modelId="{0503344D-7C5D-0940-8628-163870A0AC07}" type="presOf" srcId="{B38BB9F4-1C50-4489-8322-37A7646D917B}" destId="{03BA8012-425B-41FE-AB1B-DD8BABA96D4C}" srcOrd="0" destOrd="0" presId="urn:microsoft.com/office/officeart/2005/8/layout/venn2"/>
    <dgm:cxn modelId="{A9FDD3C0-3FEE-4792-8402-C3B0E7A7275C}" srcId="{6923D989-29DE-435A-9DFF-CF405C9730AD}" destId="{B38BB9F4-1C50-4489-8322-37A7646D917B}" srcOrd="2" destOrd="0" parTransId="{149FF078-A467-4D62-A2B3-92AD42CC29F1}" sibTransId="{98F1498C-9BAD-48A0-93C8-521AEFA9BDB5}"/>
    <dgm:cxn modelId="{4A49203D-391A-6549-87DB-6E41CBFAE52F}" type="presOf" srcId="{B38BB9F4-1C50-4489-8322-37A7646D917B}" destId="{AA5111AF-68C1-4F53-8C98-F57E988A8A19}" srcOrd="1" destOrd="0" presId="urn:microsoft.com/office/officeart/2005/8/layout/venn2"/>
    <dgm:cxn modelId="{8552A6D9-633F-5C4C-BBF4-62D5B06E6F29}" type="presParOf" srcId="{44E13502-917F-4875-ABA8-D6E5952F2FB5}" destId="{3CEEEE2A-15A5-4DE4-9C79-4F21A8184014}" srcOrd="0" destOrd="0" presId="urn:microsoft.com/office/officeart/2005/8/layout/venn2"/>
    <dgm:cxn modelId="{05F1D0A4-59C0-D64E-8DC1-F10628B3392B}" type="presParOf" srcId="{3CEEEE2A-15A5-4DE4-9C79-4F21A8184014}" destId="{D7322676-21A2-4384-8165-B5C18AE4E25E}" srcOrd="0" destOrd="0" presId="urn:microsoft.com/office/officeart/2005/8/layout/venn2"/>
    <dgm:cxn modelId="{D0FE62DE-BD4D-AE45-AD61-5D799B94601D}" type="presParOf" srcId="{3CEEEE2A-15A5-4DE4-9C79-4F21A8184014}" destId="{A3BBE6D2-4651-44BC-91B6-AE5E91ECD472}" srcOrd="1" destOrd="0" presId="urn:microsoft.com/office/officeart/2005/8/layout/venn2"/>
    <dgm:cxn modelId="{959EB3CC-2854-D24F-94D2-334A9BCBDA18}" type="presParOf" srcId="{44E13502-917F-4875-ABA8-D6E5952F2FB5}" destId="{8D5889FA-2F41-4554-9E09-CB1EC0A1BF58}" srcOrd="1" destOrd="0" presId="urn:microsoft.com/office/officeart/2005/8/layout/venn2"/>
    <dgm:cxn modelId="{40F07C7D-AD6B-F645-B114-262F0E09CE30}" type="presParOf" srcId="{8D5889FA-2F41-4554-9E09-CB1EC0A1BF58}" destId="{3D57364F-704C-4A4F-BF3A-050D6AF8D7F8}" srcOrd="0" destOrd="0" presId="urn:microsoft.com/office/officeart/2005/8/layout/venn2"/>
    <dgm:cxn modelId="{71A69EED-6EB8-F540-AB81-55BBFEEE1F53}" type="presParOf" srcId="{8D5889FA-2F41-4554-9E09-CB1EC0A1BF58}" destId="{ED566627-1088-488C-BE1C-899C5565F16E}" srcOrd="1" destOrd="0" presId="urn:microsoft.com/office/officeart/2005/8/layout/venn2"/>
    <dgm:cxn modelId="{85E2592A-90A8-F64A-B720-A1C5A65F9607}" type="presParOf" srcId="{44E13502-917F-4875-ABA8-D6E5952F2FB5}" destId="{FA21921D-D484-4CBA-B3FC-AFEC6C2C7BD1}" srcOrd="2" destOrd="0" presId="urn:microsoft.com/office/officeart/2005/8/layout/venn2"/>
    <dgm:cxn modelId="{514D9E74-A8A3-A342-8EBF-CFFA50FBC662}" type="presParOf" srcId="{FA21921D-D484-4CBA-B3FC-AFEC6C2C7BD1}" destId="{03BA8012-425B-41FE-AB1B-DD8BABA96D4C}" srcOrd="0" destOrd="0" presId="urn:microsoft.com/office/officeart/2005/8/layout/venn2"/>
    <dgm:cxn modelId="{5CD42EFF-1FDB-7E42-A7A4-7427C7608D8D}" type="presParOf" srcId="{FA21921D-D484-4CBA-B3FC-AFEC6C2C7BD1}" destId="{AA5111AF-68C1-4F53-8C98-F57E988A8A19}" srcOrd="1" destOrd="0" presId="urn:microsoft.com/office/officeart/2005/8/layout/ven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5D6899-3E69-4736-8163-B2F92858557B}" type="doc">
      <dgm:prSet loTypeId="urn:microsoft.com/office/officeart/2005/8/layout/vProcess5" loCatId="process" qsTypeId="urn:microsoft.com/office/officeart/2005/8/quickstyle/simple4" qsCatId="simple" csTypeId="new unique ID#2" csCatId="colorful" phldr="0"/>
      <dgm:spPr/>
      <dgm:t>
        <a:bodyPr/>
        <a:lstStyle/>
        <a:p>
          <a:endParaRPr lang="en-US"/>
        </a:p>
      </dgm:t>
    </dgm:pt>
    <dgm:pt modelId="{0151A2A1-245E-4CEA-B0A2-1B8B5ECC7883}">
      <dgm:prSet phldrT="[Text]" phldr="1"/>
      <dgm:spPr/>
      <dgm:t>
        <a:bodyPr/>
        <a:lstStyle/>
        <a:p>
          <a:endParaRPr lang="en-US"/>
        </a:p>
      </dgm:t>
    </dgm:pt>
    <dgm:pt modelId="{D0B16B36-ADCC-4CE1-9A8C-66D9B8C4D932}" type="parTrans" cxnId="{59B5650F-5726-4F22-B203-76D278393370}">
      <dgm:prSet/>
      <dgm:spPr/>
      <dgm:t>
        <a:bodyPr/>
        <a:lstStyle/>
        <a:p>
          <a:endParaRPr lang="en-US"/>
        </a:p>
      </dgm:t>
    </dgm:pt>
    <dgm:pt modelId="{05B83DB7-80A5-4E65-A7D6-7D1B49A628D7}" type="sibTrans" cxnId="{59B5650F-5726-4F22-B203-76D278393370}">
      <dgm:prSet/>
      <dgm:spPr/>
      <dgm:t>
        <a:bodyPr/>
        <a:lstStyle/>
        <a:p>
          <a:endParaRPr lang="en-US"/>
        </a:p>
      </dgm:t>
    </dgm:pt>
    <dgm:pt modelId="{99C13099-3A63-4A65-A976-FE792820202E}">
      <dgm:prSet phldrT="[Text]" phldr="1"/>
      <dgm:spPr/>
      <dgm:t>
        <a:bodyPr/>
        <a:lstStyle/>
        <a:p>
          <a:endParaRPr lang="en-US"/>
        </a:p>
      </dgm:t>
    </dgm:pt>
    <dgm:pt modelId="{7296A057-07A8-4F73-A752-B70C75637DE9}" type="parTrans" cxnId="{DB38BA5F-837C-43D2-BCAE-B32CC888E2EA}">
      <dgm:prSet/>
      <dgm:spPr/>
      <dgm:t>
        <a:bodyPr/>
        <a:lstStyle/>
        <a:p>
          <a:endParaRPr lang="en-US"/>
        </a:p>
      </dgm:t>
    </dgm:pt>
    <dgm:pt modelId="{8949B044-F3E7-4D5E-9541-F650EFD60DA3}" type="sibTrans" cxnId="{DB38BA5F-837C-43D2-BCAE-B32CC888E2EA}">
      <dgm:prSet/>
      <dgm:spPr/>
      <dgm:t>
        <a:bodyPr/>
        <a:lstStyle/>
        <a:p>
          <a:endParaRPr lang="en-US"/>
        </a:p>
      </dgm:t>
    </dgm:pt>
    <dgm:pt modelId="{ECF3B463-3196-49CC-8242-9E22573DDD54}">
      <dgm:prSet phldrT="[Text]" phldr="1"/>
      <dgm:spPr/>
      <dgm:t>
        <a:bodyPr/>
        <a:lstStyle/>
        <a:p>
          <a:endParaRPr lang="en-US"/>
        </a:p>
      </dgm:t>
    </dgm:pt>
    <dgm:pt modelId="{A8FB50D6-D0A7-4630-88AA-82D05C910585}" type="parTrans" cxnId="{A629C1D1-B46A-440A-BA40-62CA5B2D006F}">
      <dgm:prSet/>
      <dgm:spPr/>
      <dgm:t>
        <a:bodyPr/>
        <a:lstStyle/>
        <a:p>
          <a:endParaRPr lang="en-US"/>
        </a:p>
      </dgm:t>
    </dgm:pt>
    <dgm:pt modelId="{2E5C0CBC-A1C6-49BB-9156-3E615615E3A8}" type="sibTrans" cxnId="{A629C1D1-B46A-440A-BA40-62CA5B2D006F}">
      <dgm:prSet/>
      <dgm:spPr/>
      <dgm:t>
        <a:bodyPr/>
        <a:lstStyle/>
        <a:p>
          <a:endParaRPr lang="en-US"/>
        </a:p>
      </dgm:t>
    </dgm:pt>
    <dgm:pt modelId="{E6777E4B-1898-49DE-AFE5-91C4115631CF}" type="pres">
      <dgm:prSet presAssocID="{115D6899-3E69-4736-8163-B2F92858557B}" presName="outerComposite" presStyleCnt="0">
        <dgm:presLayoutVars>
          <dgm:chMax val="5"/>
          <dgm:dir/>
          <dgm:resizeHandles val="exact"/>
        </dgm:presLayoutVars>
      </dgm:prSet>
      <dgm:spPr/>
      <dgm:t>
        <a:bodyPr/>
        <a:lstStyle/>
        <a:p>
          <a:endParaRPr lang="en-US"/>
        </a:p>
      </dgm:t>
    </dgm:pt>
    <dgm:pt modelId="{807B44C7-A3BE-4228-807B-55579B0F3ABE}" type="pres">
      <dgm:prSet presAssocID="{115D6899-3E69-4736-8163-B2F92858557B}" presName="dummyMaxCanvas" presStyleCnt="0">
        <dgm:presLayoutVars/>
      </dgm:prSet>
      <dgm:spPr/>
    </dgm:pt>
    <dgm:pt modelId="{8498C715-BD21-47FD-AF1F-36251B01FE4F}" type="pres">
      <dgm:prSet presAssocID="{115D6899-3E69-4736-8163-B2F92858557B}" presName="ThreeNodes_1" presStyleLbl="node1" presStyleIdx="0" presStyleCnt="3">
        <dgm:presLayoutVars>
          <dgm:bulletEnabled val="1"/>
        </dgm:presLayoutVars>
      </dgm:prSet>
      <dgm:spPr/>
      <dgm:t>
        <a:bodyPr/>
        <a:lstStyle/>
        <a:p>
          <a:endParaRPr lang="en-US"/>
        </a:p>
      </dgm:t>
    </dgm:pt>
    <dgm:pt modelId="{C0A5EC2D-7847-4896-B401-7F23D4435246}" type="pres">
      <dgm:prSet presAssocID="{115D6899-3E69-4736-8163-B2F92858557B}" presName="ThreeNodes_2" presStyleLbl="node1" presStyleIdx="1" presStyleCnt="3">
        <dgm:presLayoutVars>
          <dgm:bulletEnabled val="1"/>
        </dgm:presLayoutVars>
      </dgm:prSet>
      <dgm:spPr/>
      <dgm:t>
        <a:bodyPr/>
        <a:lstStyle/>
        <a:p>
          <a:endParaRPr lang="en-US"/>
        </a:p>
      </dgm:t>
    </dgm:pt>
    <dgm:pt modelId="{0654F9C2-75B8-40BF-B271-73B643565C3D}" type="pres">
      <dgm:prSet presAssocID="{115D6899-3E69-4736-8163-B2F92858557B}" presName="ThreeNodes_3" presStyleLbl="node1" presStyleIdx="2" presStyleCnt="3">
        <dgm:presLayoutVars>
          <dgm:bulletEnabled val="1"/>
        </dgm:presLayoutVars>
      </dgm:prSet>
      <dgm:spPr/>
      <dgm:t>
        <a:bodyPr/>
        <a:lstStyle/>
        <a:p>
          <a:endParaRPr lang="en-US"/>
        </a:p>
      </dgm:t>
    </dgm:pt>
    <dgm:pt modelId="{D49D7E2F-2586-45A6-B324-7DE0852A77B1}" type="pres">
      <dgm:prSet presAssocID="{115D6899-3E69-4736-8163-B2F92858557B}" presName="ThreeConn_1-2" presStyleLbl="fgAccFollowNode1" presStyleIdx="0" presStyleCnt="2">
        <dgm:presLayoutVars>
          <dgm:bulletEnabled val="1"/>
        </dgm:presLayoutVars>
      </dgm:prSet>
      <dgm:spPr/>
      <dgm:t>
        <a:bodyPr/>
        <a:lstStyle/>
        <a:p>
          <a:endParaRPr lang="en-US"/>
        </a:p>
      </dgm:t>
    </dgm:pt>
    <dgm:pt modelId="{4F5D93F7-5079-4245-A4FA-F07D48202EFE}" type="pres">
      <dgm:prSet presAssocID="{115D6899-3E69-4736-8163-B2F92858557B}" presName="ThreeConn_2-3" presStyleLbl="fgAccFollowNode1" presStyleIdx="1" presStyleCnt="2">
        <dgm:presLayoutVars>
          <dgm:bulletEnabled val="1"/>
        </dgm:presLayoutVars>
      </dgm:prSet>
      <dgm:spPr/>
      <dgm:t>
        <a:bodyPr/>
        <a:lstStyle/>
        <a:p>
          <a:endParaRPr lang="en-US"/>
        </a:p>
      </dgm:t>
    </dgm:pt>
    <dgm:pt modelId="{CB0E4953-D8F7-4FB6-AE3D-DB0ACC777B87}" type="pres">
      <dgm:prSet presAssocID="{115D6899-3E69-4736-8163-B2F92858557B}" presName="ThreeNodes_1_text" presStyleLbl="node1" presStyleIdx="2" presStyleCnt="3">
        <dgm:presLayoutVars>
          <dgm:bulletEnabled val="1"/>
        </dgm:presLayoutVars>
      </dgm:prSet>
      <dgm:spPr/>
      <dgm:t>
        <a:bodyPr/>
        <a:lstStyle/>
        <a:p>
          <a:endParaRPr lang="en-US"/>
        </a:p>
      </dgm:t>
    </dgm:pt>
    <dgm:pt modelId="{63E11AB6-BB04-4693-8ED9-F9939B1FD8FC}" type="pres">
      <dgm:prSet presAssocID="{115D6899-3E69-4736-8163-B2F92858557B}" presName="ThreeNodes_2_text" presStyleLbl="node1" presStyleIdx="2" presStyleCnt="3">
        <dgm:presLayoutVars>
          <dgm:bulletEnabled val="1"/>
        </dgm:presLayoutVars>
      </dgm:prSet>
      <dgm:spPr/>
      <dgm:t>
        <a:bodyPr/>
        <a:lstStyle/>
        <a:p>
          <a:endParaRPr lang="en-US"/>
        </a:p>
      </dgm:t>
    </dgm:pt>
    <dgm:pt modelId="{8B448F3C-0868-476B-B26A-627BCC5D7D4B}" type="pres">
      <dgm:prSet presAssocID="{115D6899-3E69-4736-8163-B2F92858557B}" presName="ThreeNodes_3_text" presStyleLbl="node1" presStyleIdx="2" presStyleCnt="3">
        <dgm:presLayoutVars>
          <dgm:bulletEnabled val="1"/>
        </dgm:presLayoutVars>
      </dgm:prSet>
      <dgm:spPr/>
      <dgm:t>
        <a:bodyPr/>
        <a:lstStyle/>
        <a:p>
          <a:endParaRPr lang="en-US"/>
        </a:p>
      </dgm:t>
    </dgm:pt>
  </dgm:ptLst>
  <dgm:cxnLst>
    <dgm:cxn modelId="{C587904B-C303-E546-B710-807CC3B02410}" type="presOf" srcId="{05B83DB7-80A5-4E65-A7D6-7D1B49A628D7}" destId="{D49D7E2F-2586-45A6-B324-7DE0852A77B1}" srcOrd="0" destOrd="0" presId="urn:microsoft.com/office/officeart/2005/8/layout/vProcess5"/>
    <dgm:cxn modelId="{F4853B0C-01CC-D14D-8FE4-932F1ADF7129}" type="presOf" srcId="{8949B044-F3E7-4D5E-9541-F650EFD60DA3}" destId="{4F5D93F7-5079-4245-A4FA-F07D48202EFE}" srcOrd="0" destOrd="0" presId="urn:microsoft.com/office/officeart/2005/8/layout/vProcess5"/>
    <dgm:cxn modelId="{D38DBB7E-4B34-4649-A2A8-32243A392C56}" type="presOf" srcId="{0151A2A1-245E-4CEA-B0A2-1B8B5ECC7883}" destId="{CB0E4953-D8F7-4FB6-AE3D-DB0ACC777B87}" srcOrd="1" destOrd="0" presId="urn:microsoft.com/office/officeart/2005/8/layout/vProcess5"/>
    <dgm:cxn modelId="{F9F45A50-07E2-DA46-B71F-549E1045B15C}" type="presOf" srcId="{99C13099-3A63-4A65-A976-FE792820202E}" destId="{C0A5EC2D-7847-4896-B401-7F23D4435246}" srcOrd="0" destOrd="0" presId="urn:microsoft.com/office/officeart/2005/8/layout/vProcess5"/>
    <dgm:cxn modelId="{94CADB8F-8790-9B42-83DC-F67646468850}" type="presOf" srcId="{115D6899-3E69-4736-8163-B2F92858557B}" destId="{E6777E4B-1898-49DE-AFE5-91C4115631CF}" srcOrd="0" destOrd="0" presId="urn:microsoft.com/office/officeart/2005/8/layout/vProcess5"/>
    <dgm:cxn modelId="{A8A64715-4636-D846-8CC0-35E8221A051A}" type="presOf" srcId="{ECF3B463-3196-49CC-8242-9E22573DDD54}" destId="{8B448F3C-0868-476B-B26A-627BCC5D7D4B}" srcOrd="1" destOrd="0" presId="urn:microsoft.com/office/officeart/2005/8/layout/vProcess5"/>
    <dgm:cxn modelId="{DB38BA5F-837C-43D2-BCAE-B32CC888E2EA}" srcId="{115D6899-3E69-4736-8163-B2F92858557B}" destId="{99C13099-3A63-4A65-A976-FE792820202E}" srcOrd="1" destOrd="0" parTransId="{7296A057-07A8-4F73-A752-B70C75637DE9}" sibTransId="{8949B044-F3E7-4D5E-9541-F650EFD60DA3}"/>
    <dgm:cxn modelId="{59B5650F-5726-4F22-B203-76D278393370}" srcId="{115D6899-3E69-4736-8163-B2F92858557B}" destId="{0151A2A1-245E-4CEA-B0A2-1B8B5ECC7883}" srcOrd="0" destOrd="0" parTransId="{D0B16B36-ADCC-4CE1-9A8C-66D9B8C4D932}" sibTransId="{05B83DB7-80A5-4E65-A7D6-7D1B49A628D7}"/>
    <dgm:cxn modelId="{B50EF17E-779E-4F48-893F-7B3685CA34F0}" type="presOf" srcId="{ECF3B463-3196-49CC-8242-9E22573DDD54}" destId="{0654F9C2-75B8-40BF-B271-73B643565C3D}" srcOrd="0" destOrd="0" presId="urn:microsoft.com/office/officeart/2005/8/layout/vProcess5"/>
    <dgm:cxn modelId="{8F2A4779-3EF9-FF4E-A1DB-1E42F0E7E5E2}" type="presOf" srcId="{0151A2A1-245E-4CEA-B0A2-1B8B5ECC7883}" destId="{8498C715-BD21-47FD-AF1F-36251B01FE4F}" srcOrd="0" destOrd="0" presId="urn:microsoft.com/office/officeart/2005/8/layout/vProcess5"/>
    <dgm:cxn modelId="{A629C1D1-B46A-440A-BA40-62CA5B2D006F}" srcId="{115D6899-3E69-4736-8163-B2F92858557B}" destId="{ECF3B463-3196-49CC-8242-9E22573DDD54}" srcOrd="2" destOrd="0" parTransId="{A8FB50D6-D0A7-4630-88AA-82D05C910585}" sibTransId="{2E5C0CBC-A1C6-49BB-9156-3E615615E3A8}"/>
    <dgm:cxn modelId="{45A426F7-13C0-7B43-B56C-104D34C46A99}" type="presOf" srcId="{99C13099-3A63-4A65-A976-FE792820202E}" destId="{63E11AB6-BB04-4693-8ED9-F9939B1FD8FC}" srcOrd="1" destOrd="0" presId="urn:microsoft.com/office/officeart/2005/8/layout/vProcess5"/>
    <dgm:cxn modelId="{2EDB441C-3550-F748-A40B-66ABF0C238BA}" type="presParOf" srcId="{E6777E4B-1898-49DE-AFE5-91C4115631CF}" destId="{807B44C7-A3BE-4228-807B-55579B0F3ABE}" srcOrd="0" destOrd="0" presId="urn:microsoft.com/office/officeart/2005/8/layout/vProcess5"/>
    <dgm:cxn modelId="{074EF4BA-9261-3D4B-B2F8-EC1947BF0171}" type="presParOf" srcId="{E6777E4B-1898-49DE-AFE5-91C4115631CF}" destId="{8498C715-BD21-47FD-AF1F-36251B01FE4F}" srcOrd="1" destOrd="0" presId="urn:microsoft.com/office/officeart/2005/8/layout/vProcess5"/>
    <dgm:cxn modelId="{57D00022-2FB5-5249-9FB1-64C17AA3F2E7}" type="presParOf" srcId="{E6777E4B-1898-49DE-AFE5-91C4115631CF}" destId="{C0A5EC2D-7847-4896-B401-7F23D4435246}" srcOrd="2" destOrd="0" presId="urn:microsoft.com/office/officeart/2005/8/layout/vProcess5"/>
    <dgm:cxn modelId="{71311CEE-B79E-4D47-AB58-FF420AFCBCD2}" type="presParOf" srcId="{E6777E4B-1898-49DE-AFE5-91C4115631CF}" destId="{0654F9C2-75B8-40BF-B271-73B643565C3D}" srcOrd="3" destOrd="0" presId="urn:microsoft.com/office/officeart/2005/8/layout/vProcess5"/>
    <dgm:cxn modelId="{21BEEC46-30A4-724C-9F86-9460788B7B2A}" type="presParOf" srcId="{E6777E4B-1898-49DE-AFE5-91C4115631CF}" destId="{D49D7E2F-2586-45A6-B324-7DE0852A77B1}" srcOrd="4" destOrd="0" presId="urn:microsoft.com/office/officeart/2005/8/layout/vProcess5"/>
    <dgm:cxn modelId="{5D5B1F25-CDE6-C045-882D-05C28D04CE78}" type="presParOf" srcId="{E6777E4B-1898-49DE-AFE5-91C4115631CF}" destId="{4F5D93F7-5079-4245-A4FA-F07D48202EFE}" srcOrd="5" destOrd="0" presId="urn:microsoft.com/office/officeart/2005/8/layout/vProcess5"/>
    <dgm:cxn modelId="{9C7C6692-C7A9-2848-80B7-B6B5CB430E8E}" type="presParOf" srcId="{E6777E4B-1898-49DE-AFE5-91C4115631CF}" destId="{CB0E4953-D8F7-4FB6-AE3D-DB0ACC777B87}" srcOrd="6" destOrd="0" presId="urn:microsoft.com/office/officeart/2005/8/layout/vProcess5"/>
    <dgm:cxn modelId="{F00DA211-E810-BF46-8822-8F15ABE15F2A}" type="presParOf" srcId="{E6777E4B-1898-49DE-AFE5-91C4115631CF}" destId="{63E11AB6-BB04-4693-8ED9-F9939B1FD8FC}" srcOrd="7" destOrd="0" presId="urn:microsoft.com/office/officeart/2005/8/layout/vProcess5"/>
    <dgm:cxn modelId="{91DF052E-D7EF-1846-94E9-E00AF560EC3D}" type="presParOf" srcId="{E6777E4B-1898-49DE-AFE5-91C4115631CF}" destId="{8B448F3C-0868-476B-B26A-627BCC5D7D4B}" srcOrd="8" destOrd="0" presId="urn:microsoft.com/office/officeart/2005/8/layout/vProcess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22676-21A2-4384-8165-B5C18AE4E25E}">
      <dsp:nvSpPr>
        <dsp:cNvPr id="0" name=""/>
        <dsp:cNvSpPr/>
      </dsp:nvSpPr>
      <dsp:spPr>
        <a:xfrm>
          <a:off x="0" y="45719"/>
          <a:ext cx="2011680" cy="2011680"/>
        </a:xfrm>
        <a:prstGeom prst="ellipse">
          <a:avLst/>
        </a:prstGeom>
        <a:gradFill rotWithShape="0">
          <a:gsLst>
            <a:gs pos="0">
              <a:schemeClr val="accent1">
                <a:hueOff val="0"/>
                <a:satOff val="0"/>
                <a:lumOff val="0"/>
                <a:alphaOff val="0"/>
                <a:shade val="47500"/>
                <a:satMod val="137000"/>
              </a:schemeClr>
            </a:gs>
            <a:gs pos="55000">
              <a:schemeClr val="accent1">
                <a:hueOff val="0"/>
                <a:satOff val="0"/>
                <a:lumOff val="0"/>
                <a:alphaOff val="0"/>
                <a:shade val="69000"/>
                <a:satMod val="137000"/>
              </a:schemeClr>
            </a:gs>
            <a:gs pos="100000">
              <a:schemeClr val="accent1">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654298" y="146303"/>
        <a:ext cx="703082" cy="301752"/>
      </dsp:txXfrm>
    </dsp:sp>
    <dsp:sp modelId="{3D57364F-704C-4A4F-BF3A-050D6AF8D7F8}">
      <dsp:nvSpPr>
        <dsp:cNvPr id="0" name=""/>
        <dsp:cNvSpPr/>
      </dsp:nvSpPr>
      <dsp:spPr>
        <a:xfrm>
          <a:off x="251459" y="548639"/>
          <a:ext cx="1508760" cy="1508760"/>
        </a:xfrm>
        <a:prstGeom prst="ellipse">
          <a:avLst/>
        </a:prstGeom>
        <a:gradFill rotWithShape="0">
          <a:gsLst>
            <a:gs pos="0">
              <a:schemeClr val="accent2">
                <a:hueOff val="0"/>
                <a:satOff val="0"/>
                <a:lumOff val="0"/>
                <a:alphaOff val="0"/>
                <a:shade val="47500"/>
                <a:satMod val="137000"/>
              </a:schemeClr>
            </a:gs>
            <a:gs pos="55000">
              <a:schemeClr val="accent2">
                <a:hueOff val="0"/>
                <a:satOff val="0"/>
                <a:lumOff val="0"/>
                <a:alphaOff val="0"/>
                <a:shade val="69000"/>
                <a:satMod val="137000"/>
              </a:schemeClr>
            </a:gs>
            <a:gs pos="100000">
              <a:schemeClr val="accent2">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654298" y="642937"/>
        <a:ext cx="703082" cy="282892"/>
      </dsp:txXfrm>
    </dsp:sp>
    <dsp:sp modelId="{03BA8012-425B-41FE-AB1B-DD8BABA96D4C}">
      <dsp:nvSpPr>
        <dsp:cNvPr id="0" name=""/>
        <dsp:cNvSpPr/>
      </dsp:nvSpPr>
      <dsp:spPr>
        <a:xfrm>
          <a:off x="502920" y="1051560"/>
          <a:ext cx="1005840" cy="1005840"/>
        </a:xfrm>
        <a:prstGeom prst="ellipse">
          <a:avLst/>
        </a:prstGeom>
        <a:gradFill rotWithShape="0">
          <a:gsLst>
            <a:gs pos="0">
              <a:schemeClr val="accent3">
                <a:hueOff val="0"/>
                <a:satOff val="0"/>
                <a:lumOff val="0"/>
                <a:alphaOff val="0"/>
                <a:shade val="47500"/>
                <a:satMod val="137000"/>
              </a:schemeClr>
            </a:gs>
            <a:gs pos="55000">
              <a:schemeClr val="accent3">
                <a:hueOff val="0"/>
                <a:satOff val="0"/>
                <a:lumOff val="0"/>
                <a:alphaOff val="0"/>
                <a:shade val="69000"/>
                <a:satMod val="137000"/>
              </a:schemeClr>
            </a:gs>
            <a:gs pos="100000">
              <a:schemeClr val="accent3">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endParaRPr lang="en-US" sz="1500" kern="1200"/>
        </a:p>
      </dsp:txBody>
      <dsp:txXfrm>
        <a:off x="650221" y="1303020"/>
        <a:ext cx="711236" cy="502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98C715-BD21-47FD-AF1F-36251B01FE4F}">
      <dsp:nvSpPr>
        <dsp:cNvPr id="0" name=""/>
        <dsp:cNvSpPr/>
      </dsp:nvSpPr>
      <dsp:spPr>
        <a:xfrm>
          <a:off x="0" y="0"/>
          <a:ext cx="4225163" cy="865441"/>
        </a:xfrm>
        <a:prstGeom prst="roundRect">
          <a:avLst>
            <a:gd name="adj" fmla="val 10000"/>
          </a:avLst>
        </a:prstGeom>
        <a:gradFill rotWithShape="0">
          <a:gsLst>
            <a:gs pos="0">
              <a:schemeClr val="accent1">
                <a:hueOff val="0"/>
                <a:satOff val="0"/>
                <a:lumOff val="0"/>
                <a:alphaOff val="0"/>
                <a:shade val="47500"/>
                <a:satMod val="137000"/>
              </a:schemeClr>
            </a:gs>
            <a:gs pos="55000">
              <a:schemeClr val="accent1">
                <a:hueOff val="0"/>
                <a:satOff val="0"/>
                <a:lumOff val="0"/>
                <a:alphaOff val="0"/>
                <a:shade val="69000"/>
                <a:satMod val="137000"/>
              </a:schemeClr>
            </a:gs>
            <a:gs pos="100000">
              <a:schemeClr val="accent1">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0970" tIns="140970" rIns="140970" bIns="140970" numCol="1" spcCol="1270" anchor="ctr" anchorCtr="0">
          <a:noAutofit/>
        </a:bodyPr>
        <a:lstStyle/>
        <a:p>
          <a:pPr lvl="0" algn="l" defTabSz="1644650">
            <a:lnSpc>
              <a:spcPct val="90000"/>
            </a:lnSpc>
            <a:spcBef>
              <a:spcPct val="0"/>
            </a:spcBef>
            <a:spcAft>
              <a:spcPct val="35000"/>
            </a:spcAft>
          </a:pPr>
          <a:endParaRPr lang="en-US" sz="3700" kern="1200"/>
        </a:p>
      </dsp:txBody>
      <dsp:txXfrm>
        <a:off x="25348" y="25348"/>
        <a:ext cx="3291283" cy="814745"/>
      </dsp:txXfrm>
    </dsp:sp>
    <dsp:sp modelId="{C0A5EC2D-7847-4896-B401-7F23D4435246}">
      <dsp:nvSpPr>
        <dsp:cNvPr id="0" name=""/>
        <dsp:cNvSpPr/>
      </dsp:nvSpPr>
      <dsp:spPr>
        <a:xfrm>
          <a:off x="372808" y="1009681"/>
          <a:ext cx="4225163" cy="865441"/>
        </a:xfrm>
        <a:prstGeom prst="roundRect">
          <a:avLst>
            <a:gd name="adj" fmla="val 10000"/>
          </a:avLst>
        </a:prstGeom>
        <a:gradFill rotWithShape="0">
          <a:gsLst>
            <a:gs pos="0">
              <a:schemeClr val="accent2">
                <a:hueOff val="0"/>
                <a:satOff val="0"/>
                <a:lumOff val="0"/>
                <a:alphaOff val="0"/>
                <a:shade val="47500"/>
                <a:satMod val="137000"/>
              </a:schemeClr>
            </a:gs>
            <a:gs pos="55000">
              <a:schemeClr val="accent2">
                <a:hueOff val="0"/>
                <a:satOff val="0"/>
                <a:lumOff val="0"/>
                <a:alphaOff val="0"/>
                <a:shade val="69000"/>
                <a:satMod val="137000"/>
              </a:schemeClr>
            </a:gs>
            <a:gs pos="100000">
              <a:schemeClr val="accent2">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0970" tIns="140970" rIns="140970" bIns="140970" numCol="1" spcCol="1270" anchor="ctr" anchorCtr="0">
          <a:noAutofit/>
        </a:bodyPr>
        <a:lstStyle/>
        <a:p>
          <a:pPr lvl="0" algn="l" defTabSz="1644650">
            <a:lnSpc>
              <a:spcPct val="90000"/>
            </a:lnSpc>
            <a:spcBef>
              <a:spcPct val="0"/>
            </a:spcBef>
            <a:spcAft>
              <a:spcPct val="35000"/>
            </a:spcAft>
          </a:pPr>
          <a:endParaRPr lang="en-US" sz="3700" kern="1200"/>
        </a:p>
      </dsp:txBody>
      <dsp:txXfrm>
        <a:off x="398156" y="1035029"/>
        <a:ext cx="3239121" cy="814745"/>
      </dsp:txXfrm>
    </dsp:sp>
    <dsp:sp modelId="{0654F9C2-75B8-40BF-B271-73B643565C3D}">
      <dsp:nvSpPr>
        <dsp:cNvPr id="0" name=""/>
        <dsp:cNvSpPr/>
      </dsp:nvSpPr>
      <dsp:spPr>
        <a:xfrm>
          <a:off x="745616" y="2019363"/>
          <a:ext cx="4225163" cy="865441"/>
        </a:xfrm>
        <a:prstGeom prst="roundRect">
          <a:avLst>
            <a:gd name="adj" fmla="val 10000"/>
          </a:avLst>
        </a:prstGeom>
        <a:gradFill rotWithShape="0">
          <a:gsLst>
            <a:gs pos="0">
              <a:schemeClr val="accent3">
                <a:hueOff val="0"/>
                <a:satOff val="0"/>
                <a:lumOff val="0"/>
                <a:alphaOff val="0"/>
                <a:shade val="47500"/>
                <a:satMod val="137000"/>
              </a:schemeClr>
            </a:gs>
            <a:gs pos="55000">
              <a:schemeClr val="accent3">
                <a:hueOff val="0"/>
                <a:satOff val="0"/>
                <a:lumOff val="0"/>
                <a:alphaOff val="0"/>
                <a:shade val="69000"/>
                <a:satMod val="137000"/>
              </a:schemeClr>
            </a:gs>
            <a:gs pos="100000">
              <a:schemeClr val="accent3">
                <a:hueOff val="0"/>
                <a:satOff val="0"/>
                <a:lumOff val="0"/>
                <a:alphaOff val="0"/>
                <a:shade val="98000"/>
                <a:satMod val="137000"/>
              </a:schemeClr>
            </a:gs>
          </a:gsLst>
          <a:lin ang="16200000" scaled="0"/>
        </a:gradFill>
        <a:ln>
          <a:noFill/>
        </a:ln>
        <a:effectLst>
          <a:outerShdw blurRad="39000" dist="25400" dir="5400000" rotWithShape="0">
            <a:srgbClr val="000000">
              <a:alpha val="38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0970" tIns="140970" rIns="140970" bIns="140970" numCol="1" spcCol="1270" anchor="ctr" anchorCtr="0">
          <a:noAutofit/>
        </a:bodyPr>
        <a:lstStyle/>
        <a:p>
          <a:pPr lvl="0" algn="l" defTabSz="1644650">
            <a:lnSpc>
              <a:spcPct val="90000"/>
            </a:lnSpc>
            <a:spcBef>
              <a:spcPct val="0"/>
            </a:spcBef>
            <a:spcAft>
              <a:spcPct val="35000"/>
            </a:spcAft>
          </a:pPr>
          <a:endParaRPr lang="en-US" sz="3700" kern="1200"/>
        </a:p>
      </dsp:txBody>
      <dsp:txXfrm>
        <a:off x="770964" y="2044711"/>
        <a:ext cx="3239121" cy="814745"/>
      </dsp:txXfrm>
    </dsp:sp>
    <dsp:sp modelId="{D49D7E2F-2586-45A6-B324-7DE0852A77B1}">
      <dsp:nvSpPr>
        <dsp:cNvPr id="0" name=""/>
        <dsp:cNvSpPr/>
      </dsp:nvSpPr>
      <dsp:spPr>
        <a:xfrm>
          <a:off x="3662626" y="656293"/>
          <a:ext cx="562536" cy="562536"/>
        </a:xfrm>
        <a:prstGeom prst="downArrow">
          <a:avLst>
            <a:gd name="adj1" fmla="val 55000"/>
            <a:gd name="adj2" fmla="val 45000"/>
          </a:avLst>
        </a:prstGeom>
        <a:solidFill>
          <a:schemeClr val="accent2">
            <a:tint val="40000"/>
            <a:alpha val="90000"/>
            <a:hueOff val="0"/>
            <a:satOff val="0"/>
            <a:lumOff val="0"/>
            <a:alphaOff val="0"/>
          </a:schemeClr>
        </a:solidFill>
        <a:ln w="6350" cap="rnd"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3789197" y="656293"/>
        <a:ext cx="309394" cy="423308"/>
      </dsp:txXfrm>
    </dsp:sp>
    <dsp:sp modelId="{4F5D93F7-5079-4245-A4FA-F07D48202EFE}">
      <dsp:nvSpPr>
        <dsp:cNvPr id="0" name=""/>
        <dsp:cNvSpPr/>
      </dsp:nvSpPr>
      <dsp:spPr>
        <a:xfrm>
          <a:off x="4035434" y="1660205"/>
          <a:ext cx="562536" cy="562536"/>
        </a:xfrm>
        <a:prstGeom prst="downArrow">
          <a:avLst>
            <a:gd name="adj1" fmla="val 55000"/>
            <a:gd name="adj2" fmla="val 45000"/>
          </a:avLst>
        </a:prstGeom>
        <a:solidFill>
          <a:schemeClr val="accent3">
            <a:tint val="40000"/>
            <a:alpha val="90000"/>
            <a:hueOff val="0"/>
            <a:satOff val="0"/>
            <a:lumOff val="0"/>
            <a:alphaOff val="0"/>
          </a:schemeClr>
        </a:solidFill>
        <a:ln w="6350" cap="rnd"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62005" y="1660205"/>
        <a:ext cx="309394" cy="423308"/>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customXml" Target="../../customXml/item7.xml"/><Relationship Id="rId4" Type="http://schemas.openxmlformats.org/officeDocument/2006/relationships/customXml" Target="../../customXml/item8.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 Type="http://schemas.openxmlformats.org/officeDocument/2006/relationships/customXml" Target="../../customXml/item5.xml"/><Relationship Id="rId2" Type="http://schemas.openxmlformats.org/officeDocument/2006/relationships/customXml" Target="../../customXml/item6.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C6F4A21E7B7342BA1A9D8FE042C33E"/>
        <w:category>
          <w:name w:val="General"/>
          <w:gallery w:val="placeholder"/>
        </w:category>
        <w:types>
          <w:type w:val="bbPlcHdr"/>
        </w:types>
        <w:behaviors>
          <w:behavior w:val="content"/>
        </w:behaviors>
        <w:guid w:val="{F5B7F55B-679A-A541-90FE-7517BC7B180B}"/>
      </w:docPartPr>
      <w:docPartBody>
        <w:p w:rsidR="00000000" w:rsidRDefault="00A7251F">
          <w:pPr>
            <w:pStyle w:val="B0C6F4A21E7B7342BA1A9D8FE042C33E"/>
          </w:pPr>
          <w:r>
            <w:t>[Report Title]</w:t>
          </w:r>
        </w:p>
      </w:docPartBody>
    </w:docPart>
    <w:docPart>
      <w:docPartPr>
        <w:name w:val="3680D84D25A3704697B2D52E27511C15"/>
        <w:category>
          <w:name w:val="General"/>
          <w:gallery w:val="placeholder"/>
        </w:category>
        <w:types>
          <w:type w:val="bbPlcHdr"/>
        </w:types>
        <w:behaviors>
          <w:behavior w:val="content"/>
        </w:behaviors>
        <w:guid w:val="{D89EC5E6-6B18-FC4F-8FFC-A6C6639BC529}"/>
      </w:docPartPr>
      <w:docPartBody>
        <w:p w:rsidR="00000000" w:rsidRDefault="00A7251F">
          <w:pPr>
            <w:pStyle w:val="3680D84D25A3704697B2D52E27511C15"/>
          </w:pPr>
          <w:r>
            <w:t>Heading 1</w:t>
          </w:r>
        </w:p>
      </w:docPartBody>
    </w:docPart>
    <w:docPart>
      <w:docPartPr>
        <w:name w:val="8AA247E7B9CBCB4BAFBD6FA7C31118D9"/>
        <w:category>
          <w:name w:val="General"/>
          <w:gallery w:val="placeholder"/>
        </w:category>
        <w:types>
          <w:type w:val="bbPlcHdr"/>
        </w:types>
        <w:behaviors>
          <w:behavior w:val="content"/>
        </w:behaviors>
        <w:guid w:val="{B8A310A1-DBAC-A549-9B55-50EE3C67C634}"/>
      </w:docPartPr>
      <w:docPartBody>
        <w:p w:rsidR="003A3704" w:rsidRDefault="00A7251F">
          <w:r>
            <w:t xml:space="preserve">This template uses a few tables to create the page structure that follows. A </w:t>
          </w:r>
          <w:r>
            <w:rPr>
              <w:rStyle w:val="Strong"/>
            </w:rPr>
            <w:t>host</w:t>
          </w:r>
          <w:r>
            <w:t xml:space="preserve"> table consisting of just two columns and one row enables the sidebar content to sit beside the text, tables, and diagram on the left without any complicated positioning required. </w:t>
          </w:r>
          <w:r>
            <w:rPr>
              <w:rStyle w:val="Strong"/>
            </w:rPr>
            <w:t>Nested</w:t>
          </w:r>
          <w:r>
            <w:t xml:space="preserve"> tables (a nested table is just one table inside another) in both the left and right column enable you to place text beside the SmartArt graphic, provide the small financial table below left, and provide the sidebar table with a separate cell for the heading text. </w:t>
          </w:r>
        </w:p>
        <w:p w:rsidR="00000000" w:rsidRDefault="00A7251F">
          <w:pPr>
            <w:pStyle w:val="8AA247E7B9CBCB4BAFBD6FA7C31118D9"/>
          </w:pPr>
          <w:r>
            <w:t>The benefit of using nested tables rather than splitting and merging cells is that the nested tables can grow independently, so it’s much easier to place and align content as needed.</w:t>
          </w:r>
        </w:p>
      </w:docPartBody>
    </w:docPart>
    <w:docPart>
      <w:docPartPr>
        <w:name w:val="FC1E263A945E2B40A140FD869F16777E"/>
        <w:category>
          <w:name w:val="General"/>
          <w:gallery w:val="placeholder"/>
        </w:category>
        <w:types>
          <w:type w:val="bbPlcHdr"/>
        </w:types>
        <w:behaviors>
          <w:behavior w:val="content"/>
        </w:behaviors>
        <w:guid w:val="{F3E0C974-C152-2845-9E8C-A6B4A7E9C7DD}"/>
      </w:docPartPr>
      <w:docPartBody>
        <w:p w:rsidR="00000000" w:rsidRDefault="00A7251F">
          <w:pPr>
            <w:pStyle w:val="FC1E263A945E2B40A140FD869F16777E"/>
          </w:pPr>
          <w:r>
            <w:t>Heading 2</w:t>
          </w:r>
        </w:p>
      </w:docPartBody>
    </w:docPart>
    <w:docPart>
      <w:docPartPr>
        <w:name w:val="887894D2E0F7C044B39F10A5BDBDD050"/>
        <w:category>
          <w:name w:val="General"/>
          <w:gallery w:val="placeholder"/>
        </w:category>
        <w:types>
          <w:type w:val="bbPlcHdr"/>
        </w:types>
        <w:behaviors>
          <w:behavior w:val="content"/>
        </w:behaviors>
        <w:guid w:val="{85B46F29-8AFD-494C-BDBC-5EBD4D1A4620}"/>
      </w:docPartPr>
      <w:docPartBody>
        <w:p w:rsidR="00000000" w:rsidRDefault="00A7251F">
          <w:pPr>
            <w:pStyle w:val="887894D2E0F7C044B39F10A5BDBDD050"/>
          </w:pPr>
          <w:r>
            <w:t>Heading 3</w:t>
          </w:r>
        </w:p>
      </w:docPartBody>
    </w:docPart>
    <w:docPart>
      <w:docPartPr>
        <w:name w:val="159D5F22F5C9E746B1E2D68D96F9CAC2"/>
        <w:category>
          <w:name w:val="General"/>
          <w:gallery w:val="placeholder"/>
        </w:category>
        <w:types>
          <w:type w:val="bbPlcHdr"/>
        </w:types>
        <w:behaviors>
          <w:behavior w:val="content"/>
        </w:behaviors>
        <w:guid w:val="{7349F2DE-BB9E-D44D-A36D-79A9F4268900}"/>
      </w:docPartPr>
      <w:docPartBody>
        <w:p w:rsidR="00000000" w:rsidRDefault="00A7251F">
          <w:pPr>
            <w:pStyle w:val="159D5F22F5C9E746B1E2D68D96F9CAC2"/>
          </w:pPr>
          <w:r>
            <w:t xml:space="preserve">When you click in the SmartArt graphic at right, a Text Pane appears where you can add your own text. When you press Enter in the text pane to add a new bullet, it adds a new shape to the diagram. To change the diagram to a different layout, on the SmartArt Tools Design tab, in the Layouts group, point to options in the layouts gallery to preview them in the document and then click to apply the one you prefer. </w:t>
          </w:r>
        </w:p>
      </w:docPartBody>
    </w:docPart>
    <w:docPart>
      <w:docPartPr>
        <w:name w:val="9B8D9023F1174546A3783D6F22375EAF"/>
        <w:category>
          <w:name w:val="General"/>
          <w:gallery w:val="placeholder"/>
        </w:category>
        <w:types>
          <w:type w:val="bbPlcHdr"/>
        </w:types>
        <w:behaviors>
          <w:behavior w:val="content"/>
        </w:behaviors>
        <w:guid w:val="{0704C3FA-F78D-9A47-B484-77A34C39C256}"/>
      </w:docPartPr>
      <w:docPartBody>
        <w:p w:rsidR="00000000" w:rsidRDefault="00A7251F">
          <w:pPr>
            <w:pStyle w:val="9B8D9023F1174546A3783D6F22375EAF"/>
          </w:pPr>
          <w:r>
            <w:t>Heading 2</w:t>
          </w:r>
        </w:p>
      </w:docPartBody>
    </w:docPart>
    <w:docPart>
      <w:docPartPr>
        <w:name w:val="A93CB668CE1F5C418F3023E3B0EE9227"/>
        <w:category>
          <w:name w:val="General"/>
          <w:gallery w:val="placeholder"/>
        </w:category>
        <w:types>
          <w:type w:val="bbPlcHdr"/>
        </w:types>
        <w:behaviors>
          <w:behavior w:val="content"/>
        </w:behaviors>
        <w:guid w:val="{2C8F51E5-0A1C-E94A-9D54-F640D5DF55FF}"/>
      </w:docPartPr>
      <w:docPartBody>
        <w:p w:rsidR="00000000" w:rsidRDefault="00A7251F">
          <w:pPr>
            <w:pStyle w:val="A93CB668CE1F5C418F3023E3B0EE9227"/>
          </w:pPr>
          <w:r>
            <w:t xml:space="preserve">The gradient background behind the sidebar at right is created using a shape with a gradient fill. It is formatted with the Behind Text layout to place it behind the table. To easily select that shape, on the Home tab, in the Editing group, click Select and then click Selection Pane. Click the object named Sidebar Background. </w:t>
          </w:r>
        </w:p>
      </w:docPartBody>
    </w:docPart>
    <w:docPart>
      <w:docPartPr>
        <w:name w:val="45888CEB4A4B2F4AB366C88FEE5977C3"/>
        <w:category>
          <w:name w:val="General"/>
          <w:gallery w:val="placeholder"/>
        </w:category>
        <w:types>
          <w:type w:val="bbPlcHdr"/>
        </w:types>
        <w:behaviors>
          <w:behavior w:val="content"/>
        </w:behaviors>
        <w:guid w:val="{79E15ADA-FA82-3341-A999-C0B3E2E65281}"/>
      </w:docPartPr>
      <w:docPartBody>
        <w:p w:rsidR="00000000" w:rsidRDefault="00A7251F">
          <w:pPr>
            <w:pStyle w:val="45888CEB4A4B2F4AB366C88FEE5977C3"/>
          </w:pPr>
          <w:r>
            <w:t>Heading 5</w:t>
          </w:r>
        </w:p>
      </w:docPartBody>
    </w:docPart>
    <w:docPart>
      <w:docPartPr>
        <w:name w:val="BF57214C1B511B49B0575CA349CBD449"/>
        <w:category>
          <w:name w:val="General"/>
          <w:gallery w:val="placeholder"/>
        </w:category>
        <w:types>
          <w:type w:val="bbPlcHdr"/>
        </w:types>
        <w:behaviors>
          <w:behavior w:val="content"/>
        </w:behaviors>
        <w:guid w:val="{BD432A0B-4EB9-FA4C-8954-22F2005B7CF7}"/>
      </w:docPartPr>
      <w:docPartBody>
        <w:p w:rsidR="00000000" w:rsidRDefault="00A7251F">
          <w:pPr>
            <w:pStyle w:val="BF57214C1B511B49B0575CA349CBD449"/>
          </w:pPr>
          <w:r>
            <w:t>Table Text Centered</w:t>
          </w:r>
        </w:p>
      </w:docPartBody>
    </w:docPart>
    <w:docPart>
      <w:docPartPr>
        <w:name w:val="9130283F9CDF5E4791B145CE3934DF7D"/>
        <w:category>
          <w:name w:val="General"/>
          <w:gallery w:val="placeholder"/>
        </w:category>
        <w:types>
          <w:type w:val="bbPlcHdr"/>
        </w:types>
        <w:behaviors>
          <w:behavior w:val="content"/>
        </w:behaviors>
        <w:guid w:val="{2D7570D7-CD89-424F-A9A3-BA4977886CA5}"/>
      </w:docPartPr>
      <w:docPartBody>
        <w:p w:rsidR="00000000" w:rsidRDefault="00A7251F">
          <w:pPr>
            <w:pStyle w:val="9130283F9CDF5E4791B145CE3934DF7D"/>
          </w:pPr>
          <w:r>
            <w:t>Table Text Centered</w:t>
          </w:r>
        </w:p>
      </w:docPartBody>
    </w:docPart>
    <w:docPart>
      <w:docPartPr>
        <w:name w:val="7DF6144A8A07DC45BD9FE569BC08EA42"/>
        <w:category>
          <w:name w:val="General"/>
          <w:gallery w:val="placeholder"/>
        </w:category>
        <w:types>
          <w:type w:val="bbPlcHdr"/>
        </w:types>
        <w:behaviors>
          <w:behavior w:val="content"/>
        </w:behaviors>
        <w:guid w:val="{4B269C6B-B962-7F47-84BA-61052B706DAE}"/>
      </w:docPartPr>
      <w:docPartBody>
        <w:p w:rsidR="00000000" w:rsidRDefault="00A7251F">
          <w:pPr>
            <w:pStyle w:val="7DF6144A8A07DC45BD9FE569BC08EA42"/>
          </w:pPr>
          <w:r>
            <w:t>Table Row Heading</w:t>
          </w:r>
        </w:p>
      </w:docPartBody>
    </w:docPart>
    <w:docPart>
      <w:docPartPr>
        <w:name w:val="8ED29AB595E2054EB2086EE15703DD64"/>
        <w:category>
          <w:name w:val="General"/>
          <w:gallery w:val="placeholder"/>
        </w:category>
        <w:types>
          <w:type w:val="bbPlcHdr"/>
        </w:types>
        <w:behaviors>
          <w:behavior w:val="content"/>
        </w:behaviors>
        <w:guid w:val="{42B5EF0C-15BD-5448-9039-25873795990C}"/>
      </w:docPartPr>
      <w:docPartBody>
        <w:p w:rsidR="00000000" w:rsidRDefault="00A7251F">
          <w:pPr>
            <w:pStyle w:val="8ED29AB595E2054EB2086EE15703DD64"/>
          </w:pPr>
          <w:r>
            <w:t>000</w:t>
          </w:r>
        </w:p>
      </w:docPartBody>
    </w:docPart>
    <w:docPart>
      <w:docPartPr>
        <w:name w:val="B4D0E283220AF8498D17387B4ED339CE"/>
        <w:category>
          <w:name w:val="General"/>
          <w:gallery w:val="placeholder"/>
        </w:category>
        <w:types>
          <w:type w:val="bbPlcHdr"/>
        </w:types>
        <w:behaviors>
          <w:behavior w:val="content"/>
        </w:behaviors>
        <w:guid w:val="{C069723B-F4BC-304A-8DB6-14817547E00B}"/>
      </w:docPartPr>
      <w:docPartBody>
        <w:p w:rsidR="00000000" w:rsidRDefault="00A7251F">
          <w:pPr>
            <w:pStyle w:val="B4D0E283220AF8498D17387B4ED339CE"/>
          </w:pPr>
          <w:r>
            <w:t>000</w:t>
          </w:r>
        </w:p>
      </w:docPartBody>
    </w:docPart>
    <w:docPart>
      <w:docPartPr>
        <w:name w:val="BF38B6123416044089F572B630713815"/>
        <w:category>
          <w:name w:val="General"/>
          <w:gallery w:val="placeholder"/>
        </w:category>
        <w:types>
          <w:type w:val="bbPlcHdr"/>
        </w:types>
        <w:behaviors>
          <w:behavior w:val="content"/>
        </w:behaviors>
        <w:guid w:val="{4DA92E7D-4ED2-4849-A1C5-14E6E8DCE2BC}"/>
      </w:docPartPr>
      <w:docPartBody>
        <w:p w:rsidR="00000000" w:rsidRDefault="00A7251F">
          <w:pPr>
            <w:pStyle w:val="BF38B6123416044089F572B630713815"/>
          </w:pPr>
          <w:r>
            <w:t>Table Row Heading</w:t>
          </w:r>
        </w:p>
      </w:docPartBody>
    </w:docPart>
    <w:docPart>
      <w:docPartPr>
        <w:name w:val="9AB923AE0CB3764EAEB24273B50A9D81"/>
        <w:category>
          <w:name w:val="General"/>
          <w:gallery w:val="placeholder"/>
        </w:category>
        <w:types>
          <w:type w:val="bbPlcHdr"/>
        </w:types>
        <w:behaviors>
          <w:behavior w:val="content"/>
        </w:behaviors>
        <w:guid w:val="{AC82CA6C-F677-3D42-B74B-2644C87C75A6}"/>
      </w:docPartPr>
      <w:docPartBody>
        <w:p w:rsidR="00000000" w:rsidRDefault="00A7251F">
          <w:pPr>
            <w:pStyle w:val="9AB923AE0CB3764EAEB24273B50A9D81"/>
          </w:pPr>
          <w:r>
            <w:t>000</w:t>
          </w:r>
        </w:p>
      </w:docPartBody>
    </w:docPart>
    <w:docPart>
      <w:docPartPr>
        <w:name w:val="361D2A64C572814FA9945D7C993193CE"/>
        <w:category>
          <w:name w:val="General"/>
          <w:gallery w:val="placeholder"/>
        </w:category>
        <w:types>
          <w:type w:val="bbPlcHdr"/>
        </w:types>
        <w:behaviors>
          <w:behavior w:val="content"/>
        </w:behaviors>
        <w:guid w:val="{9178AA7C-BC6C-5840-9C06-148DD8AF4335}"/>
      </w:docPartPr>
      <w:docPartBody>
        <w:p w:rsidR="00000000" w:rsidRDefault="00A7251F">
          <w:pPr>
            <w:pStyle w:val="361D2A64C572814FA9945D7C993193CE"/>
          </w:pPr>
          <w:r>
            <w:t>000</w:t>
          </w:r>
        </w:p>
      </w:docPartBody>
    </w:docPart>
    <w:docPart>
      <w:docPartPr>
        <w:name w:val="548D42EC66B72B45A18D12BF993BFC7B"/>
        <w:category>
          <w:name w:val="General"/>
          <w:gallery w:val="placeholder"/>
        </w:category>
        <w:types>
          <w:type w:val="bbPlcHdr"/>
        </w:types>
        <w:behaviors>
          <w:behavior w:val="content"/>
        </w:behaviors>
        <w:guid w:val="{6A87022F-BBBF-2D4D-AAB5-2A467403DE05}"/>
      </w:docPartPr>
      <w:docPartBody>
        <w:p w:rsidR="00000000" w:rsidRDefault="00A7251F">
          <w:pPr>
            <w:pStyle w:val="548D42EC66B72B45A18D12BF993BFC7B"/>
          </w:pPr>
          <w:r>
            <w:t>Table Row Heading</w:t>
          </w:r>
        </w:p>
      </w:docPartBody>
    </w:docPart>
    <w:docPart>
      <w:docPartPr>
        <w:name w:val="6C65868E2FF15241981B3E7F963C1CDE"/>
        <w:category>
          <w:name w:val="General"/>
          <w:gallery w:val="placeholder"/>
        </w:category>
        <w:types>
          <w:type w:val="bbPlcHdr"/>
        </w:types>
        <w:behaviors>
          <w:behavior w:val="content"/>
        </w:behaviors>
        <w:guid w:val="{9B59EA07-FC06-DA45-8EBF-4115B3325261}"/>
      </w:docPartPr>
      <w:docPartBody>
        <w:p w:rsidR="00000000" w:rsidRDefault="00A7251F">
          <w:pPr>
            <w:pStyle w:val="6C65868E2FF15241981B3E7F963C1CDE"/>
          </w:pPr>
          <w:r>
            <w:t>000</w:t>
          </w:r>
        </w:p>
      </w:docPartBody>
    </w:docPart>
    <w:docPart>
      <w:docPartPr>
        <w:name w:val="37A376B3472DF049B488337D214100F6"/>
        <w:category>
          <w:name w:val="General"/>
          <w:gallery w:val="placeholder"/>
        </w:category>
        <w:types>
          <w:type w:val="bbPlcHdr"/>
        </w:types>
        <w:behaviors>
          <w:behavior w:val="content"/>
        </w:behaviors>
        <w:guid w:val="{7F3CF0AB-924B-DA4D-B1BA-47E082AADCA1}"/>
      </w:docPartPr>
      <w:docPartBody>
        <w:p w:rsidR="00000000" w:rsidRDefault="00A7251F">
          <w:pPr>
            <w:pStyle w:val="37A376B3472DF049B488337D214100F6"/>
          </w:pPr>
          <w:r>
            <w:t>000</w:t>
          </w:r>
        </w:p>
      </w:docPartBody>
    </w:docPart>
    <w:docPart>
      <w:docPartPr>
        <w:name w:val="20242B2CD2880B4FA95D93733D68C5AA"/>
        <w:category>
          <w:name w:val="General"/>
          <w:gallery w:val="placeholder"/>
        </w:category>
        <w:types>
          <w:type w:val="bbPlcHdr"/>
        </w:types>
        <w:behaviors>
          <w:behavior w:val="content"/>
        </w:behaviors>
        <w:guid w:val="{B514D6DB-E680-DD45-843B-B309EC534200}"/>
      </w:docPartPr>
      <w:docPartBody>
        <w:p w:rsidR="00000000" w:rsidRDefault="00A7251F">
          <w:pPr>
            <w:pStyle w:val="20242B2CD2880B4FA95D93733D68C5AA"/>
          </w:pPr>
          <w:r>
            <w:t>Table Row Heading</w:t>
          </w:r>
        </w:p>
      </w:docPartBody>
    </w:docPart>
    <w:docPart>
      <w:docPartPr>
        <w:name w:val="44F3ADB333F9984A99B3BBE60EACD53E"/>
        <w:category>
          <w:name w:val="General"/>
          <w:gallery w:val="placeholder"/>
        </w:category>
        <w:types>
          <w:type w:val="bbPlcHdr"/>
        </w:types>
        <w:behaviors>
          <w:behavior w:val="content"/>
        </w:behaviors>
        <w:guid w:val="{B107EFFD-F188-0444-BEF9-2407876A7371}"/>
      </w:docPartPr>
      <w:docPartBody>
        <w:p w:rsidR="00000000" w:rsidRDefault="00A7251F">
          <w:pPr>
            <w:pStyle w:val="44F3ADB333F9984A99B3BBE60EACD53E"/>
          </w:pPr>
          <w:r>
            <w:t>000</w:t>
          </w:r>
        </w:p>
      </w:docPartBody>
    </w:docPart>
    <w:docPart>
      <w:docPartPr>
        <w:name w:val="F2A1476A9B840944B4F9C2D4609498B6"/>
        <w:category>
          <w:name w:val="General"/>
          <w:gallery w:val="placeholder"/>
        </w:category>
        <w:types>
          <w:type w:val="bbPlcHdr"/>
        </w:types>
        <w:behaviors>
          <w:behavior w:val="content"/>
        </w:behaviors>
        <w:guid w:val="{BF94AB29-A159-114A-B550-02876971F8CB}"/>
      </w:docPartPr>
      <w:docPartBody>
        <w:p w:rsidR="00000000" w:rsidRDefault="00A7251F">
          <w:pPr>
            <w:pStyle w:val="F2A1476A9B840944B4F9C2D4609498B6"/>
          </w:pPr>
          <w:r>
            <w:t>000</w:t>
          </w:r>
        </w:p>
      </w:docPartBody>
    </w:docPart>
    <w:docPart>
      <w:docPartPr>
        <w:name w:val="9B4FDC1D20145A49B6C5BA881E658DC2"/>
        <w:category>
          <w:name w:val="General"/>
          <w:gallery w:val="placeholder"/>
        </w:category>
        <w:types>
          <w:type w:val="bbPlcHdr"/>
        </w:types>
        <w:behaviors>
          <w:behavior w:val="content"/>
        </w:behaviors>
        <w:guid w:val="{686ADCEB-6C32-E348-BAD9-216A0AAE179D}"/>
      </w:docPartPr>
      <w:docPartBody>
        <w:p w:rsidR="00000000" w:rsidRDefault="00A7251F">
          <w:pPr>
            <w:pStyle w:val="9B4FDC1D20145A49B6C5BA881E658DC2"/>
          </w:pPr>
          <w:r>
            <w:t>Heading 4</w:t>
          </w:r>
        </w:p>
      </w:docPartBody>
    </w:docPart>
    <w:docPart>
      <w:docPartPr>
        <w:name w:val="A11D52370165EA4AB5C5CE2AFB25D77A"/>
        <w:category>
          <w:name w:val="General"/>
          <w:gallery w:val="placeholder"/>
        </w:category>
        <w:types>
          <w:type w:val="bbPlcHdr"/>
        </w:types>
        <w:behaviors>
          <w:behavior w:val="content"/>
        </w:behaviors>
        <w:guid w:val="{BCCF110F-23B1-D943-8C89-058098DC7F56}"/>
      </w:docPartPr>
      <w:docPartBody>
        <w:p w:rsidR="00000000" w:rsidRDefault="00A7251F">
          <w:pPr>
            <w:pStyle w:val="A11D52370165EA4AB5C5CE2AFB25D77A"/>
          </w:pPr>
          <w:r>
            <w:t>List Bullet</w:t>
          </w:r>
        </w:p>
      </w:docPartBody>
    </w:docPart>
    <w:docPart>
      <w:docPartPr>
        <w:name w:val="585C57D7F8A8414C9E78010E74FA0369"/>
        <w:category>
          <w:name w:val="General"/>
          <w:gallery w:val="placeholder"/>
        </w:category>
        <w:types>
          <w:type w:val="bbPlcHdr"/>
        </w:types>
        <w:behaviors>
          <w:behavior w:val="content"/>
        </w:behaviors>
        <w:guid w:val="{26881FEA-1092-8449-90BC-93C907625F85}"/>
      </w:docPartPr>
      <w:docPartBody>
        <w:p w:rsidR="00000000" w:rsidRDefault="00A7251F">
          <w:pPr>
            <w:pStyle w:val="585C57D7F8A8414C9E78010E74FA0369"/>
          </w:pPr>
          <w:r>
            <w:t>The styles List Bullet and List Bullet Negative provide the up and down arrows shown in this sidebar.</w:t>
          </w:r>
        </w:p>
      </w:docPartBody>
    </w:docPart>
    <w:docPart>
      <w:docPartPr>
        <w:name w:val="8E4C1F9C856C0042811F7ECFEA15E0D4"/>
        <w:category>
          <w:name w:val="General"/>
          <w:gallery w:val="placeholder"/>
        </w:category>
        <w:types>
          <w:type w:val="bbPlcHdr"/>
        </w:types>
        <w:behaviors>
          <w:behavior w:val="content"/>
        </w:behaviors>
        <w:guid w:val="{16E08233-6838-E84E-9DF9-B2C9D658583E}"/>
      </w:docPartPr>
      <w:docPartBody>
        <w:p w:rsidR="00000000" w:rsidRDefault="00A7251F">
          <w:pPr>
            <w:pStyle w:val="8E4C1F9C856C0042811F7ECFEA15E0D4"/>
          </w:pPr>
          <w:r>
            <w:t>List Bullet</w:t>
          </w:r>
        </w:p>
      </w:docPartBody>
    </w:docPart>
    <w:docPart>
      <w:docPartPr>
        <w:name w:val="A0937F6A58BF1342886D42D66E2D60DE"/>
        <w:category>
          <w:name w:val="General"/>
          <w:gallery w:val="placeholder"/>
        </w:category>
        <w:types>
          <w:type w:val="bbPlcHdr"/>
        </w:types>
        <w:behaviors>
          <w:behavior w:val="content"/>
        </w:behaviors>
        <w:guid w:val="{79DFDEC0-AF32-014C-839B-6C5D8E8C38BB}"/>
      </w:docPartPr>
      <w:docPartBody>
        <w:p w:rsidR="00000000" w:rsidRDefault="00A7251F">
          <w:pPr>
            <w:pStyle w:val="A0937F6A58BF1342886D42D66E2D60DE"/>
          </w:pPr>
          <w:r>
            <w:t>Sidebar text.</w:t>
          </w:r>
        </w:p>
      </w:docPartBody>
    </w:docPart>
    <w:docPart>
      <w:docPartPr>
        <w:name w:val="5D57866F9F5894438007D2FA645751FB"/>
        <w:category>
          <w:name w:val="General"/>
          <w:gallery w:val="placeholder"/>
        </w:category>
        <w:types>
          <w:type w:val="bbPlcHdr"/>
        </w:types>
        <w:behaviors>
          <w:behavior w:val="content"/>
        </w:behaviors>
        <w:guid w:val="{317CE325-6E28-5949-86E8-6E6A084FD596}"/>
      </w:docPartPr>
      <w:docPartBody>
        <w:p w:rsidR="00000000" w:rsidRDefault="00A7251F">
          <w:pPr>
            <w:pStyle w:val="5D57866F9F5894438007D2FA645751FB"/>
          </w:pPr>
          <w:r>
            <w:t>List Bullet</w:t>
          </w:r>
        </w:p>
      </w:docPartBody>
    </w:docPart>
    <w:docPart>
      <w:docPartPr>
        <w:name w:val="7FB351DD7A4403489CD2020D750CAF68"/>
        <w:category>
          <w:name w:val="General"/>
          <w:gallery w:val="placeholder"/>
        </w:category>
        <w:types>
          <w:type w:val="bbPlcHdr"/>
        </w:types>
        <w:behaviors>
          <w:behavior w:val="content"/>
        </w:behaviors>
        <w:guid w:val="{7D01CFE1-86AE-D543-A024-CB54EAF30F1F}"/>
      </w:docPartPr>
      <w:docPartBody>
        <w:p w:rsidR="00000000" w:rsidRDefault="00A7251F">
          <w:pPr>
            <w:pStyle w:val="7FB351DD7A4403489CD2020D750CAF68"/>
          </w:pPr>
          <w:r>
            <w:t>Sidebar text.</w:t>
          </w:r>
        </w:p>
      </w:docPartBody>
    </w:docPart>
    <w:docPart>
      <w:docPartPr>
        <w:name w:val="9543871CC0B57744A2594EECF2F2F44B"/>
        <w:category>
          <w:name w:val="General"/>
          <w:gallery w:val="placeholder"/>
        </w:category>
        <w:types>
          <w:type w:val="bbPlcHdr"/>
        </w:types>
        <w:behaviors>
          <w:behavior w:val="content"/>
        </w:behaviors>
        <w:guid w:val="{B48B22DF-0A06-E146-B770-80D7493F8946}"/>
      </w:docPartPr>
      <w:docPartBody>
        <w:p w:rsidR="00000000" w:rsidRDefault="00A7251F">
          <w:pPr>
            <w:pStyle w:val="9543871CC0B57744A2594EECF2F2F44B"/>
          </w:pPr>
          <w:r>
            <w:t>List Bullet Negative</w:t>
          </w:r>
        </w:p>
      </w:docPartBody>
    </w:docPart>
    <w:docPart>
      <w:docPartPr>
        <w:name w:val="E014A83F65DCB24E96398481984DB9C3"/>
        <w:category>
          <w:name w:val="General"/>
          <w:gallery w:val="placeholder"/>
        </w:category>
        <w:types>
          <w:type w:val="bbPlcHdr"/>
        </w:types>
        <w:behaviors>
          <w:behavior w:val="content"/>
        </w:behaviors>
        <w:guid w:val="{32290DB2-5A88-1944-9B5D-F06DD3EEAD40}"/>
      </w:docPartPr>
      <w:docPartBody>
        <w:p w:rsidR="00000000" w:rsidRDefault="00A7251F">
          <w:pPr>
            <w:pStyle w:val="E014A83F65DCB24E96398481984DB9C3"/>
          </w:pPr>
          <w:r>
            <w:t>Sidebar text.</w:t>
          </w:r>
        </w:p>
      </w:docPartBody>
    </w:docPart>
    <w:docPart>
      <w:docPartPr>
        <w:name w:val="37D82C2EA2D8094DBBBD52294849D2FC"/>
        <w:category>
          <w:name w:val="General"/>
          <w:gallery w:val="placeholder"/>
        </w:category>
        <w:types>
          <w:type w:val="bbPlcHdr"/>
        </w:types>
        <w:behaviors>
          <w:behavior w:val="content"/>
        </w:behaviors>
        <w:guid w:val="{D050BFCD-E9DB-424F-978D-21F082C849BA}"/>
      </w:docPartPr>
      <w:docPartBody>
        <w:p w:rsidR="00000000" w:rsidRDefault="00A7251F">
          <w:pPr>
            <w:pStyle w:val="37D82C2EA2D8094DBBBD52294849D2FC"/>
          </w:pPr>
          <w:r>
            <w:t>Click here to enter text. This text is in the main body of the document, so it can easily continue onto multiple pages as needed.</w:t>
          </w:r>
        </w:p>
      </w:docPartBody>
    </w:docPart>
    <w:docPart>
      <w:docPartPr>
        <w:name w:val="4926D8BE191CAE41BEAF5F6930F84EB3"/>
        <w:category>
          <w:name w:val="General"/>
          <w:gallery w:val="placeholder"/>
        </w:category>
        <w:types>
          <w:type w:val="bbPlcHdr"/>
        </w:types>
        <w:behaviors>
          <w:behavior w:val="content"/>
        </w:behaviors>
        <w:guid w:val="{F0D40595-FC43-054D-811D-9D3D28AE8D4D}"/>
      </w:docPartPr>
      <w:docPartBody>
        <w:p w:rsidR="00000000" w:rsidRDefault="00A7251F">
          <w:pPr>
            <w:pStyle w:val="4926D8BE191CAE41BEAF5F6930F84EB3"/>
          </w:pPr>
          <w:r>
            <w:t>Heading 1</w:t>
          </w:r>
        </w:p>
      </w:docPartBody>
    </w:docPart>
    <w:docPart>
      <w:docPartPr>
        <w:name w:val="412465A85F45E5439A7534F95B412581"/>
        <w:category>
          <w:name w:val="General"/>
          <w:gallery w:val="placeholder"/>
        </w:category>
        <w:types>
          <w:type w:val="bbPlcHdr"/>
        </w:types>
        <w:behaviors>
          <w:behavior w:val="content"/>
        </w:behaviors>
        <w:guid w:val="{A18E85FA-0F18-744C-BCD7-A5A4BA0C811D}"/>
      </w:docPartPr>
      <w:docPartBody>
        <w:p w:rsidR="00000000" w:rsidRDefault="00A7251F">
          <w:pPr>
            <w:pStyle w:val="412465A85F45E5439A7534F95B412581"/>
          </w:pPr>
          <w:r>
            <w:t>Click here to enter text.</w:t>
          </w:r>
        </w:p>
      </w:docPartBody>
    </w:docPart>
    <w:docPart>
      <w:docPartPr>
        <w:name w:val="3E83E08161BE6341B4B410887D7B1FFE"/>
        <w:category>
          <w:name w:val="General"/>
          <w:gallery w:val="placeholder"/>
        </w:category>
        <w:types>
          <w:type w:val="bbPlcHdr"/>
        </w:types>
        <w:behaviors>
          <w:behavior w:val="content"/>
        </w:behaviors>
        <w:guid w:val="{48A6C508-FB50-2E40-873C-34928AD12E29}"/>
      </w:docPartPr>
      <w:docPartBody>
        <w:p w:rsidR="00000000" w:rsidRDefault="00A7251F">
          <w:pPr>
            <w:pStyle w:val="3E83E08161BE6341B4B410887D7B1FFE"/>
          </w:pPr>
          <w:r>
            <w:t>Heading 2</w:t>
          </w:r>
        </w:p>
      </w:docPartBody>
    </w:docPart>
    <w:docPart>
      <w:docPartPr>
        <w:name w:val="EBED3DCF8DDD1F4C9476747F5E8CFC74"/>
        <w:category>
          <w:name w:val="General"/>
          <w:gallery w:val="placeholder"/>
        </w:category>
        <w:types>
          <w:type w:val="bbPlcHdr"/>
        </w:types>
        <w:behaviors>
          <w:behavior w:val="content"/>
        </w:behaviors>
        <w:guid w:val="{18F9D03E-27C2-0840-A749-2AA458124709}"/>
      </w:docPartPr>
      <w:docPartBody>
        <w:p w:rsidR="00000000" w:rsidRDefault="00A7251F">
          <w:pPr>
            <w:pStyle w:val="EBED3DCF8DDD1F4C9476747F5E8CFC74"/>
          </w:pPr>
          <w:r>
            <w:t>To edit the data for either chart in this document, select the chart and then, on the Chart Tools Design tab, in the Data group, click Edit Data.</w:t>
          </w:r>
        </w:p>
      </w:docPartBody>
    </w:docPart>
    <w:docPart>
      <w:docPartPr>
        <w:name w:val="299230E588D88A4484FB03875C4E6F53"/>
        <w:category>
          <w:name w:val="General"/>
          <w:gallery w:val="placeholder"/>
        </w:category>
        <w:types>
          <w:type w:val="bbPlcHdr"/>
        </w:types>
        <w:behaviors>
          <w:behavior w:val="content"/>
        </w:behaviors>
        <w:guid w:val="{EDFB932B-32CA-004C-998F-48037BDAC006}"/>
      </w:docPartPr>
      <w:docPartBody>
        <w:p w:rsidR="00000000" w:rsidRDefault="00A7251F">
          <w:pPr>
            <w:pStyle w:val="299230E588D88A4484FB03875C4E6F53"/>
          </w:pPr>
          <w:r>
            <w:t>Heading 5</w:t>
          </w:r>
        </w:p>
      </w:docPartBody>
    </w:docPart>
    <w:docPart>
      <w:docPartPr>
        <w:name w:val="E3674ABE7DE80C41821B7F30A723F804"/>
        <w:category>
          <w:name w:val="General"/>
          <w:gallery w:val="placeholder"/>
        </w:category>
        <w:types>
          <w:type w:val="bbPlcHdr"/>
        </w:types>
        <w:behaviors>
          <w:behavior w:val="content"/>
        </w:behaviors>
        <w:guid w:val="{6A5CC848-1010-6848-9DE0-81C96FCFBBF5}"/>
      </w:docPartPr>
      <w:docPartBody>
        <w:p w:rsidR="00000000" w:rsidRDefault="00A7251F">
          <w:pPr>
            <w:pStyle w:val="E3674ABE7DE80C41821B7F30A723F804"/>
          </w:pPr>
          <w:r>
            <w:t>Heading 5</w:t>
          </w:r>
        </w:p>
      </w:docPartBody>
    </w:docPart>
    <w:docPart>
      <w:docPartPr>
        <w:name w:val="0053E438CDFBC442892E2A9E20B4389F"/>
        <w:category>
          <w:name w:val="General"/>
          <w:gallery w:val="placeholder"/>
        </w:category>
        <w:types>
          <w:type w:val="bbPlcHdr"/>
        </w:types>
        <w:behaviors>
          <w:behavior w:val="content"/>
        </w:behaviors>
        <w:guid w:val="{EA9887C2-08B1-3C47-AD34-1FA9053DC83A}"/>
      </w:docPartPr>
      <w:docPartBody>
        <w:p w:rsidR="00000000" w:rsidRDefault="00A7251F">
          <w:pPr>
            <w:pStyle w:val="0053E438CDFBC442892E2A9E20B4389F"/>
          </w:pPr>
          <w:r>
            <w:t>Heading 5</w:t>
          </w:r>
        </w:p>
      </w:docPartBody>
    </w:docPart>
    <w:docPart>
      <w:docPartPr>
        <w:name w:val="73B7AD2FF54EB6439CA16DA6A6022727"/>
        <w:category>
          <w:name w:val="General"/>
          <w:gallery w:val="placeholder"/>
        </w:category>
        <w:types>
          <w:type w:val="bbPlcHdr"/>
        </w:types>
        <w:behaviors>
          <w:behavior w:val="content"/>
        </w:behaviors>
        <w:guid w:val="{A7D1AC45-D3E3-1C47-9918-51DE597D826C}"/>
      </w:docPartPr>
      <w:docPartBody>
        <w:p w:rsidR="00000000" w:rsidRDefault="00A7251F">
          <w:pPr>
            <w:pStyle w:val="73B7AD2FF54EB6439CA16DA6A6022727"/>
          </w:pPr>
          <w:r>
            <w:t>Heading 5</w:t>
          </w:r>
        </w:p>
      </w:docPartBody>
    </w:docPart>
    <w:docPart>
      <w:docPartPr>
        <w:name w:val="C99037D83F7F7845B3844C828CFE852E"/>
        <w:category>
          <w:name w:val="General"/>
          <w:gallery w:val="placeholder"/>
        </w:category>
        <w:types>
          <w:type w:val="bbPlcHdr"/>
        </w:types>
        <w:behaviors>
          <w:behavior w:val="content"/>
        </w:behaviors>
        <w:guid w:val="{214B0CA5-8836-AF48-89CD-8E43964A524B}"/>
      </w:docPartPr>
      <w:docPartBody>
        <w:p w:rsidR="00000000" w:rsidRDefault="00A7251F">
          <w:pPr>
            <w:pStyle w:val="C99037D83F7F7845B3844C828CFE852E"/>
          </w:pPr>
          <w:r>
            <w:t>Table Row Heading</w:t>
          </w:r>
        </w:p>
      </w:docPartBody>
    </w:docPart>
    <w:docPart>
      <w:docPartPr>
        <w:name w:val="8F9AB3C5F50B5444BA7E18B55226D57E"/>
        <w:category>
          <w:name w:val="General"/>
          <w:gallery w:val="placeholder"/>
        </w:category>
        <w:types>
          <w:type w:val="bbPlcHdr"/>
        </w:types>
        <w:behaviors>
          <w:behavior w:val="content"/>
        </w:behaviors>
        <w:guid w:val="{31DE612D-A405-B849-B335-011C17423D99}"/>
      </w:docPartPr>
      <w:docPartBody>
        <w:p w:rsidR="00000000" w:rsidRDefault="00A7251F">
          <w:pPr>
            <w:pStyle w:val="8F9AB3C5F50B5444BA7E18B55226D57E"/>
          </w:pPr>
          <w:r>
            <w:t>Table Text</w:t>
          </w:r>
        </w:p>
      </w:docPartBody>
    </w:docPart>
    <w:docPart>
      <w:docPartPr>
        <w:name w:val="17CE62FD9DB0DD4A9DE2A5788A42C6BD"/>
        <w:category>
          <w:name w:val="General"/>
          <w:gallery w:val="placeholder"/>
        </w:category>
        <w:types>
          <w:type w:val="bbPlcHdr"/>
        </w:types>
        <w:behaviors>
          <w:behavior w:val="content"/>
        </w:behaviors>
        <w:guid w:val="{61C52908-C6EB-B742-9974-E290CA972553}"/>
      </w:docPartPr>
      <w:docPartBody>
        <w:p w:rsidR="00000000" w:rsidRDefault="00A7251F">
          <w:pPr>
            <w:pStyle w:val="17CE62FD9DB0DD4A9DE2A5788A42C6BD"/>
          </w:pPr>
          <w:r>
            <w:t>000</w:t>
          </w:r>
        </w:p>
      </w:docPartBody>
    </w:docPart>
    <w:docPart>
      <w:docPartPr>
        <w:name w:val="C1A6FA408CD7F64FB4C3A037B254DBCB"/>
        <w:category>
          <w:name w:val="General"/>
          <w:gallery w:val="placeholder"/>
        </w:category>
        <w:types>
          <w:type w:val="bbPlcHdr"/>
        </w:types>
        <w:behaviors>
          <w:behavior w:val="content"/>
        </w:behaviors>
        <w:guid w:val="{FBA3A886-44A9-3C4B-8A9D-4496B5608BD4}"/>
      </w:docPartPr>
      <w:docPartBody>
        <w:p w:rsidR="00000000" w:rsidRDefault="00A7251F">
          <w:pPr>
            <w:pStyle w:val="C1A6FA408CD7F64FB4C3A037B254DBCB"/>
          </w:pPr>
          <w:r>
            <w:t>Table Text Centered</w:t>
          </w:r>
        </w:p>
      </w:docPartBody>
    </w:docPart>
    <w:docPart>
      <w:docPartPr>
        <w:name w:val="30549D5E6133F3458F3FC7D2C5C0387C"/>
        <w:category>
          <w:name w:val="General"/>
          <w:gallery w:val="placeholder"/>
        </w:category>
        <w:types>
          <w:type w:val="bbPlcHdr"/>
        </w:types>
        <w:behaviors>
          <w:behavior w:val="content"/>
        </w:behaviors>
        <w:guid w:val="{A537B132-53B7-C44C-A406-402254B459E0}"/>
      </w:docPartPr>
      <w:docPartBody>
        <w:p w:rsidR="00000000" w:rsidRDefault="00A7251F">
          <w:pPr>
            <w:pStyle w:val="30549D5E6133F3458F3FC7D2C5C0387C"/>
          </w:pPr>
          <w:r>
            <w:t>Table Row Heading</w:t>
          </w:r>
        </w:p>
      </w:docPartBody>
    </w:docPart>
    <w:docPart>
      <w:docPartPr>
        <w:name w:val="469996020C9A7F4599E656DF6E113EFA"/>
        <w:category>
          <w:name w:val="General"/>
          <w:gallery w:val="placeholder"/>
        </w:category>
        <w:types>
          <w:type w:val="bbPlcHdr"/>
        </w:types>
        <w:behaviors>
          <w:behavior w:val="content"/>
        </w:behaviors>
        <w:guid w:val="{FB61572C-B8AD-F64C-A69E-5C403D2471B4}"/>
      </w:docPartPr>
      <w:docPartBody>
        <w:p w:rsidR="00000000" w:rsidRDefault="00A7251F">
          <w:pPr>
            <w:pStyle w:val="469996020C9A7F4599E656DF6E113EFA"/>
          </w:pPr>
          <w:r>
            <w:t>Table Text</w:t>
          </w:r>
        </w:p>
      </w:docPartBody>
    </w:docPart>
    <w:docPart>
      <w:docPartPr>
        <w:name w:val="13817D4DB918C84F9CA4C7B73BEB08FA"/>
        <w:category>
          <w:name w:val="General"/>
          <w:gallery w:val="placeholder"/>
        </w:category>
        <w:types>
          <w:type w:val="bbPlcHdr"/>
        </w:types>
        <w:behaviors>
          <w:behavior w:val="content"/>
        </w:behaviors>
        <w:guid w:val="{F3A849DD-350A-FE41-A37E-13D7D1CE627F}"/>
      </w:docPartPr>
      <w:docPartBody>
        <w:p w:rsidR="00000000" w:rsidRDefault="00A7251F">
          <w:pPr>
            <w:pStyle w:val="13817D4DB918C84F9CA4C7B73BEB08FA"/>
          </w:pPr>
          <w:r>
            <w:t>000</w:t>
          </w:r>
        </w:p>
      </w:docPartBody>
    </w:docPart>
    <w:docPart>
      <w:docPartPr>
        <w:name w:val="B3C575585DB9B14B8C141F9906269CED"/>
        <w:category>
          <w:name w:val="General"/>
          <w:gallery w:val="placeholder"/>
        </w:category>
        <w:types>
          <w:type w:val="bbPlcHdr"/>
        </w:types>
        <w:behaviors>
          <w:behavior w:val="content"/>
        </w:behaviors>
        <w:guid w:val="{FC525DA4-97E8-3E44-9803-1DA3F388A706}"/>
      </w:docPartPr>
      <w:docPartBody>
        <w:p w:rsidR="00000000" w:rsidRDefault="00A7251F">
          <w:pPr>
            <w:pStyle w:val="B3C575585DB9B14B8C141F9906269CED"/>
          </w:pPr>
          <w:r>
            <w:t>Table Text Centered</w:t>
          </w:r>
        </w:p>
      </w:docPartBody>
    </w:docPart>
    <w:docPart>
      <w:docPartPr>
        <w:name w:val="4DBAAA46EEA37D49B4BEA4439461D993"/>
        <w:category>
          <w:name w:val="General"/>
          <w:gallery w:val="placeholder"/>
        </w:category>
        <w:types>
          <w:type w:val="bbPlcHdr"/>
        </w:types>
        <w:behaviors>
          <w:behavior w:val="content"/>
        </w:behaviors>
        <w:guid w:val="{7F30E32E-1470-8A4B-8FCB-843B768780F4}"/>
      </w:docPartPr>
      <w:docPartBody>
        <w:p w:rsidR="00000000" w:rsidRDefault="00A7251F">
          <w:pPr>
            <w:pStyle w:val="4DBAAA46EEA37D49B4BEA4439461D993"/>
          </w:pPr>
          <w:r>
            <w:t>Table Row Heading</w:t>
          </w:r>
        </w:p>
      </w:docPartBody>
    </w:docPart>
    <w:docPart>
      <w:docPartPr>
        <w:name w:val="96BCC408EBB4DA4AA86FB13E315D45D5"/>
        <w:category>
          <w:name w:val="General"/>
          <w:gallery w:val="placeholder"/>
        </w:category>
        <w:types>
          <w:type w:val="bbPlcHdr"/>
        </w:types>
        <w:behaviors>
          <w:behavior w:val="content"/>
        </w:behaviors>
        <w:guid w:val="{4E9242BD-E72F-424E-9906-7AE708C5EC08}"/>
      </w:docPartPr>
      <w:docPartBody>
        <w:p w:rsidR="00000000" w:rsidRDefault="00A7251F">
          <w:pPr>
            <w:pStyle w:val="96BCC408EBB4DA4AA86FB13E315D45D5"/>
          </w:pPr>
          <w:r>
            <w:t>Table Text</w:t>
          </w:r>
        </w:p>
      </w:docPartBody>
    </w:docPart>
    <w:docPart>
      <w:docPartPr>
        <w:name w:val="C73A72DC350CBD4A9012F01E3D7D8CB2"/>
        <w:category>
          <w:name w:val="General"/>
          <w:gallery w:val="placeholder"/>
        </w:category>
        <w:types>
          <w:type w:val="bbPlcHdr"/>
        </w:types>
        <w:behaviors>
          <w:behavior w:val="content"/>
        </w:behaviors>
        <w:guid w:val="{8F720523-05B3-B34C-A126-8FDD7CEF7129}"/>
      </w:docPartPr>
      <w:docPartBody>
        <w:p w:rsidR="00000000" w:rsidRDefault="00A7251F">
          <w:pPr>
            <w:pStyle w:val="C73A72DC350CBD4A9012F01E3D7D8CB2"/>
          </w:pPr>
          <w:r>
            <w:t>000</w:t>
          </w:r>
        </w:p>
      </w:docPartBody>
    </w:docPart>
    <w:docPart>
      <w:docPartPr>
        <w:name w:val="D8F96F473E3F864DBD387D3D9E8C6851"/>
        <w:category>
          <w:name w:val="General"/>
          <w:gallery w:val="placeholder"/>
        </w:category>
        <w:types>
          <w:type w:val="bbPlcHdr"/>
        </w:types>
        <w:behaviors>
          <w:behavior w:val="content"/>
        </w:behaviors>
        <w:guid w:val="{38CB182E-6BC3-E84D-AEBA-A1428C728E1E}"/>
      </w:docPartPr>
      <w:docPartBody>
        <w:p w:rsidR="00000000" w:rsidRDefault="00A7251F">
          <w:pPr>
            <w:pStyle w:val="D8F96F473E3F864DBD387D3D9E8C6851"/>
          </w:pPr>
          <w:r>
            <w:t>Table Text Centered</w:t>
          </w:r>
        </w:p>
      </w:docPartBody>
    </w:docPart>
    <w:docPart>
      <w:docPartPr>
        <w:name w:val="25624340B1915F4E9866B989FAE8E8EE"/>
        <w:category>
          <w:name w:val="General"/>
          <w:gallery w:val="placeholder"/>
        </w:category>
        <w:types>
          <w:type w:val="bbPlcHdr"/>
        </w:types>
        <w:behaviors>
          <w:behavior w:val="content"/>
        </w:behaviors>
        <w:guid w:val="{3DCCE0E3-43FF-564C-A745-2F6D2B578F8B}"/>
      </w:docPartPr>
      <w:docPartBody>
        <w:p w:rsidR="00000000" w:rsidRDefault="00A7251F">
          <w:pPr>
            <w:pStyle w:val="25624340B1915F4E9866B989FAE8E8EE"/>
          </w:pPr>
          <w:r>
            <w:t>Table Row Heading</w:t>
          </w:r>
        </w:p>
      </w:docPartBody>
    </w:docPart>
    <w:docPart>
      <w:docPartPr>
        <w:name w:val="B74DB43690772446B43DBA34807061DC"/>
        <w:category>
          <w:name w:val="General"/>
          <w:gallery w:val="placeholder"/>
        </w:category>
        <w:types>
          <w:type w:val="bbPlcHdr"/>
        </w:types>
        <w:behaviors>
          <w:behavior w:val="content"/>
        </w:behaviors>
        <w:guid w:val="{45C89505-DE34-6A49-9CB6-C76AE78EDE67}"/>
      </w:docPartPr>
      <w:docPartBody>
        <w:p w:rsidR="00000000" w:rsidRDefault="00A7251F">
          <w:pPr>
            <w:pStyle w:val="B74DB43690772446B43DBA34807061DC"/>
          </w:pPr>
          <w:r>
            <w:t>Table Text</w:t>
          </w:r>
        </w:p>
      </w:docPartBody>
    </w:docPart>
    <w:docPart>
      <w:docPartPr>
        <w:name w:val="A16FC21ADA189648A4814CD85B82B87A"/>
        <w:category>
          <w:name w:val="General"/>
          <w:gallery w:val="placeholder"/>
        </w:category>
        <w:types>
          <w:type w:val="bbPlcHdr"/>
        </w:types>
        <w:behaviors>
          <w:behavior w:val="content"/>
        </w:behaviors>
        <w:guid w:val="{2413DDF8-EA4B-2348-A68D-57CF73C84C47}"/>
      </w:docPartPr>
      <w:docPartBody>
        <w:p w:rsidR="00000000" w:rsidRDefault="00A7251F">
          <w:pPr>
            <w:pStyle w:val="A16FC21ADA189648A4814CD85B82B87A"/>
          </w:pPr>
          <w:r>
            <w:t>000</w:t>
          </w:r>
        </w:p>
      </w:docPartBody>
    </w:docPart>
    <w:docPart>
      <w:docPartPr>
        <w:name w:val="D21066861145D84BA43147FBFC854690"/>
        <w:category>
          <w:name w:val="General"/>
          <w:gallery w:val="placeholder"/>
        </w:category>
        <w:types>
          <w:type w:val="bbPlcHdr"/>
        </w:types>
        <w:behaviors>
          <w:behavior w:val="content"/>
        </w:behaviors>
        <w:guid w:val="{75139040-6673-C64D-B8B6-BAA7A3B262DF}"/>
      </w:docPartPr>
      <w:docPartBody>
        <w:p w:rsidR="00000000" w:rsidRDefault="00A7251F">
          <w:pPr>
            <w:pStyle w:val="D21066861145D84BA43147FBFC854690"/>
          </w:pPr>
          <w:r>
            <w:t>Table Text Centered</w:t>
          </w:r>
        </w:p>
      </w:docPartBody>
    </w:docPart>
    <w:docPart>
      <w:docPartPr>
        <w:name w:val="7C9A87E29E40F941B23DB2823C02D4A1"/>
        <w:category>
          <w:name w:val="General"/>
          <w:gallery w:val="placeholder"/>
        </w:category>
        <w:types>
          <w:type w:val="bbPlcHdr"/>
        </w:types>
        <w:behaviors>
          <w:behavior w:val="content"/>
        </w:behaviors>
        <w:guid w:val="{F2534A3C-F5D2-2243-84C3-588A6D7AD0C1}"/>
      </w:docPartPr>
      <w:docPartBody>
        <w:p w:rsidR="00000000" w:rsidRDefault="00A7251F">
          <w:pPr>
            <w:pStyle w:val="7C9A87E29E40F941B23DB2823C02D4A1"/>
          </w:pPr>
          <w:r>
            <w:t>Table Row Heading</w:t>
          </w:r>
        </w:p>
      </w:docPartBody>
    </w:docPart>
    <w:docPart>
      <w:docPartPr>
        <w:name w:val="CCDAC6E90810FA4BB28D7000B5B95908"/>
        <w:category>
          <w:name w:val="General"/>
          <w:gallery w:val="placeholder"/>
        </w:category>
        <w:types>
          <w:type w:val="bbPlcHdr"/>
        </w:types>
        <w:behaviors>
          <w:behavior w:val="content"/>
        </w:behaviors>
        <w:guid w:val="{D1D2598C-E482-E24B-BD09-6E10459917E0}"/>
      </w:docPartPr>
      <w:docPartBody>
        <w:p w:rsidR="00000000" w:rsidRDefault="00A7251F">
          <w:pPr>
            <w:pStyle w:val="CCDAC6E90810FA4BB28D7000B5B95908"/>
          </w:pPr>
          <w:r>
            <w:t>Table Text</w:t>
          </w:r>
        </w:p>
      </w:docPartBody>
    </w:docPart>
    <w:docPart>
      <w:docPartPr>
        <w:name w:val="7194883BBDBD4D4AAA34DA7C49522F3A"/>
        <w:category>
          <w:name w:val="General"/>
          <w:gallery w:val="placeholder"/>
        </w:category>
        <w:types>
          <w:type w:val="bbPlcHdr"/>
        </w:types>
        <w:behaviors>
          <w:behavior w:val="content"/>
        </w:behaviors>
        <w:guid w:val="{D221ED9F-3DDA-1346-AB87-36D55ABBEA0D}"/>
      </w:docPartPr>
      <w:docPartBody>
        <w:p w:rsidR="00000000" w:rsidRDefault="00A7251F">
          <w:pPr>
            <w:pStyle w:val="7194883BBDBD4D4AAA34DA7C49522F3A"/>
          </w:pPr>
          <w:r>
            <w:t>000</w:t>
          </w:r>
        </w:p>
      </w:docPartBody>
    </w:docPart>
    <w:docPart>
      <w:docPartPr>
        <w:name w:val="DD213683BCAAA946B59F07A9EF2BCD0C"/>
        <w:category>
          <w:name w:val="General"/>
          <w:gallery w:val="placeholder"/>
        </w:category>
        <w:types>
          <w:type w:val="bbPlcHdr"/>
        </w:types>
        <w:behaviors>
          <w:behavior w:val="content"/>
        </w:behaviors>
        <w:guid w:val="{D69B4C73-6380-944F-A744-C925028B544B}"/>
      </w:docPartPr>
      <w:docPartBody>
        <w:p w:rsidR="00000000" w:rsidRDefault="00A7251F">
          <w:pPr>
            <w:pStyle w:val="DD213683BCAAA946B59F07A9EF2BCD0C"/>
          </w:pPr>
          <w:r>
            <w:t>Table Text Centered</w:t>
          </w:r>
        </w:p>
      </w:docPartBody>
    </w:docPart>
    <w:docPart>
      <w:docPartPr>
        <w:name w:val="2833CC869BFE4C4E9F990629173B9F37"/>
        <w:category>
          <w:name w:val="General"/>
          <w:gallery w:val="placeholder"/>
        </w:category>
        <w:types>
          <w:type w:val="bbPlcHdr"/>
        </w:types>
        <w:behaviors>
          <w:behavior w:val="content"/>
        </w:behaviors>
        <w:guid w:val="{D856F10E-8C2B-2445-91E7-F08831C67C35}"/>
      </w:docPartPr>
      <w:docPartBody>
        <w:p w:rsidR="00000000" w:rsidRDefault="00A7251F">
          <w:pPr>
            <w:pStyle w:val="2833CC869BFE4C4E9F990629173B9F37"/>
          </w:pPr>
          <w:r>
            <w:t>Table Row Heading</w:t>
          </w:r>
        </w:p>
      </w:docPartBody>
    </w:docPart>
    <w:docPart>
      <w:docPartPr>
        <w:name w:val="72BCF1655F76DB499B7D1DCEC3A695E8"/>
        <w:category>
          <w:name w:val="General"/>
          <w:gallery w:val="placeholder"/>
        </w:category>
        <w:types>
          <w:type w:val="bbPlcHdr"/>
        </w:types>
        <w:behaviors>
          <w:behavior w:val="content"/>
        </w:behaviors>
        <w:guid w:val="{2B4A7F49-B8A4-904E-BEC3-245CA63A0BFB}"/>
      </w:docPartPr>
      <w:docPartBody>
        <w:p w:rsidR="00000000" w:rsidRDefault="00A7251F">
          <w:pPr>
            <w:pStyle w:val="72BCF1655F76DB499B7D1DCEC3A695E8"/>
          </w:pPr>
          <w:r>
            <w:t>Table Text</w:t>
          </w:r>
        </w:p>
      </w:docPartBody>
    </w:docPart>
    <w:docPart>
      <w:docPartPr>
        <w:name w:val="9290B1004A289143B8D00FA7A4F81BB8"/>
        <w:category>
          <w:name w:val="General"/>
          <w:gallery w:val="placeholder"/>
        </w:category>
        <w:types>
          <w:type w:val="bbPlcHdr"/>
        </w:types>
        <w:behaviors>
          <w:behavior w:val="content"/>
        </w:behaviors>
        <w:guid w:val="{D0E00185-8A73-8E4F-9C5F-BF51B5DA493B}"/>
      </w:docPartPr>
      <w:docPartBody>
        <w:p w:rsidR="00000000" w:rsidRDefault="00A7251F">
          <w:pPr>
            <w:pStyle w:val="9290B1004A289143B8D00FA7A4F81BB8"/>
          </w:pPr>
          <w:r>
            <w:t>000</w:t>
          </w:r>
        </w:p>
      </w:docPartBody>
    </w:docPart>
    <w:docPart>
      <w:docPartPr>
        <w:name w:val="2A0907142CC3574794A6036BD8FE1B46"/>
        <w:category>
          <w:name w:val="General"/>
          <w:gallery w:val="placeholder"/>
        </w:category>
        <w:types>
          <w:type w:val="bbPlcHdr"/>
        </w:types>
        <w:behaviors>
          <w:behavior w:val="content"/>
        </w:behaviors>
        <w:guid w:val="{299F2331-E98A-3946-8822-CB3B0CD707C7}"/>
      </w:docPartPr>
      <w:docPartBody>
        <w:p w:rsidR="00000000" w:rsidRDefault="00A7251F">
          <w:pPr>
            <w:pStyle w:val="2A0907142CC3574794A6036BD8FE1B46"/>
          </w:pPr>
          <w:r>
            <w:t>Table Text Centered</w:t>
          </w:r>
        </w:p>
      </w:docPartBody>
    </w:docPart>
    <w:docPart>
      <w:docPartPr>
        <w:name w:val="39D0B0CB14E7DB46A1974AAE26F60E21"/>
        <w:category>
          <w:name w:val="General"/>
          <w:gallery w:val="placeholder"/>
        </w:category>
        <w:types>
          <w:type w:val="bbPlcHdr"/>
        </w:types>
        <w:behaviors>
          <w:behavior w:val="content"/>
        </w:behaviors>
        <w:guid w:val="{EDEDEC46-E178-1E41-9BD5-12F5B8B5F62B}"/>
      </w:docPartPr>
      <w:docPartBody>
        <w:p w:rsidR="00000000" w:rsidRDefault="00A7251F">
          <w:pPr>
            <w:pStyle w:val="39D0B0CB14E7DB46A1974AAE26F60E21"/>
          </w:pPr>
          <w:r>
            <w:t>Heading 2</w:t>
          </w:r>
        </w:p>
      </w:docPartBody>
    </w:docPart>
    <w:docPart>
      <w:docPartPr>
        <w:name w:val="5D82C6DDF9BFF446A514B6BC97321F98"/>
        <w:category>
          <w:name w:val="General"/>
          <w:gallery w:val="placeholder"/>
        </w:category>
        <w:types>
          <w:type w:val="bbPlcHdr"/>
        </w:types>
        <w:behaviors>
          <w:behavior w:val="content"/>
        </w:behaviors>
        <w:guid w:val="{85493FE7-AEE6-7748-8B09-E8B517D968A7}"/>
      </w:docPartPr>
      <w:docPartBody>
        <w:p w:rsidR="00000000" w:rsidRDefault="00A7251F">
          <w:pPr>
            <w:pStyle w:val="5D82C6DDF9BFF446A514B6BC97321F98"/>
          </w:pPr>
          <w:r>
            <w:t>Click here to enter text.</w:t>
          </w:r>
        </w:p>
      </w:docPartBody>
    </w:docPart>
    <w:docPart>
      <w:docPartPr>
        <w:name w:val="5917B85481FEB24E9586F307F2BEA8C8"/>
        <w:category>
          <w:name w:val="General"/>
          <w:gallery w:val="placeholder"/>
        </w:category>
        <w:types>
          <w:type w:val="bbPlcHdr"/>
        </w:types>
        <w:behaviors>
          <w:behavior w:val="content"/>
        </w:behaviors>
        <w:guid w:val="{FC178E79-F611-2349-B59E-AF30ECC7BEA3}"/>
      </w:docPartPr>
      <w:docPartBody>
        <w:p w:rsidR="003A3704" w:rsidRDefault="00A7251F">
          <w:r>
            <w:t>Click here to enter text.</w:t>
          </w:r>
        </w:p>
        <w:p w:rsidR="00000000" w:rsidRDefault="00A7251F">
          <w:pPr>
            <w:pStyle w:val="5917B85481FEB24E9586F307F2BEA8C8"/>
          </w:pPr>
          <w:r>
            <w:t>As with the Executive Summary text on page 2, The first paragraph in this placeholder is regular body text that uses the default Normal style. This paragraph uses the style Normal – Space After to create space before the table below.</w:t>
          </w:r>
        </w:p>
      </w:docPartBody>
    </w:docPart>
    <w:docPart>
      <w:docPartPr>
        <w:name w:val="66DE9426F0821142BBD0AD9456126688"/>
        <w:category>
          <w:name w:val="General"/>
          <w:gallery w:val="placeholder"/>
        </w:category>
        <w:types>
          <w:type w:val="bbPlcHdr"/>
        </w:types>
        <w:behaviors>
          <w:behavior w:val="content"/>
        </w:behaviors>
        <w:guid w:val="{6961976F-6E57-F64A-B57B-60B4C2EF9818}"/>
      </w:docPartPr>
      <w:docPartBody>
        <w:p w:rsidR="00000000" w:rsidRDefault="00A7251F">
          <w:pPr>
            <w:pStyle w:val="66DE9426F0821142BBD0AD9456126688"/>
          </w:pPr>
          <w:r>
            <w:t>Heading 4</w:t>
          </w:r>
        </w:p>
      </w:docPartBody>
    </w:docPart>
    <w:docPart>
      <w:docPartPr>
        <w:name w:val="6C32A79480244C4FA08C31874F70F296"/>
        <w:category>
          <w:name w:val="General"/>
          <w:gallery w:val="placeholder"/>
        </w:category>
        <w:types>
          <w:type w:val="bbPlcHdr"/>
        </w:types>
        <w:behaviors>
          <w:behavior w:val="content"/>
        </w:behaviors>
        <w:guid w:val="{4F0D8212-CDCE-2245-9232-5EE4AD80DC67}"/>
      </w:docPartPr>
      <w:docPartBody>
        <w:p w:rsidR="00000000" w:rsidRDefault="00A7251F">
          <w:pPr>
            <w:pStyle w:val="6C32A79480244C4FA08C31874F70F296"/>
          </w:pPr>
          <w:r>
            <w:t>heading 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C6F4A21E7B7342BA1A9D8FE042C33E">
    <w:name w:val="B0C6F4A21E7B7342BA1A9D8FE042C33E"/>
  </w:style>
  <w:style w:type="paragraph" w:customStyle="1" w:styleId="AAA5C9C0CDC4F64DB683A5534B259A02">
    <w:name w:val="AAA5C9C0CDC4F64DB683A5534B259A02"/>
  </w:style>
  <w:style w:type="character" w:styleId="PlaceholderText">
    <w:name w:val="Placeholder Text"/>
    <w:basedOn w:val="DefaultParagraphFont"/>
    <w:uiPriority w:val="99"/>
    <w:semiHidden/>
    <w:rPr>
      <w:color w:val="808080"/>
    </w:rPr>
  </w:style>
  <w:style w:type="paragraph" w:customStyle="1" w:styleId="F6E6EB27890ECD43AD0B0FFC58FFFBD8">
    <w:name w:val="F6E6EB27890ECD43AD0B0FFC58FFFBD8"/>
  </w:style>
  <w:style w:type="paragraph" w:customStyle="1" w:styleId="23FD1690289E1B43A126A8A4389AC394">
    <w:name w:val="23FD1690289E1B43A126A8A4389AC394"/>
  </w:style>
  <w:style w:type="paragraph" w:customStyle="1" w:styleId="E7510C48466C074CADF8930663230331">
    <w:name w:val="E7510C48466C074CADF8930663230331"/>
  </w:style>
  <w:style w:type="paragraph" w:customStyle="1" w:styleId="E8FB916773DEBA458DD719A68ECB1B5C">
    <w:name w:val="E8FB916773DEBA458DD719A68ECB1B5C"/>
  </w:style>
  <w:style w:type="paragraph" w:customStyle="1" w:styleId="E68E84DDF161D244B11BA07194C0FE5F">
    <w:name w:val="E68E84DDF161D244B11BA07194C0FE5F"/>
  </w:style>
  <w:style w:type="paragraph" w:customStyle="1" w:styleId="2571FE1507FCB3428AAF64DBDCC0A62F">
    <w:name w:val="2571FE1507FCB3428AAF64DBDCC0A62F"/>
  </w:style>
  <w:style w:type="paragraph" w:customStyle="1" w:styleId="00790CEB0CD50F4686426CE3CDC1B217">
    <w:name w:val="00790CEB0CD50F4686426CE3CDC1B217"/>
  </w:style>
  <w:style w:type="character" w:styleId="Strong">
    <w:name w:val="Strong"/>
    <w:basedOn w:val="DefaultParagraphFont"/>
    <w:uiPriority w:val="1"/>
    <w:qFormat/>
    <w:rPr>
      <w:b/>
      <w:bCs/>
      <w:color w:val="595959" w:themeColor="text1" w:themeTint="A6"/>
    </w:rPr>
  </w:style>
  <w:style w:type="paragraph" w:customStyle="1" w:styleId="DE0EA82E1725D44B94198510AD0F8895">
    <w:name w:val="DE0EA82E1725D44B94198510AD0F8895"/>
  </w:style>
  <w:style w:type="paragraph" w:customStyle="1" w:styleId="3680D84D25A3704697B2D52E27511C15">
    <w:name w:val="3680D84D25A3704697B2D52E27511C15"/>
  </w:style>
  <w:style w:type="paragraph" w:customStyle="1" w:styleId="8AA247E7B9CBCB4BAFBD6FA7C31118D9">
    <w:name w:val="8AA247E7B9CBCB4BAFBD6FA7C31118D9"/>
  </w:style>
  <w:style w:type="paragraph" w:customStyle="1" w:styleId="FC1E263A945E2B40A140FD869F16777E">
    <w:name w:val="FC1E263A945E2B40A140FD869F16777E"/>
  </w:style>
  <w:style w:type="paragraph" w:customStyle="1" w:styleId="887894D2E0F7C044B39F10A5BDBDD050">
    <w:name w:val="887894D2E0F7C044B39F10A5BDBDD050"/>
  </w:style>
  <w:style w:type="paragraph" w:customStyle="1" w:styleId="159D5F22F5C9E746B1E2D68D96F9CAC2">
    <w:name w:val="159D5F22F5C9E746B1E2D68D96F9CAC2"/>
  </w:style>
  <w:style w:type="paragraph" w:customStyle="1" w:styleId="9B8D9023F1174546A3783D6F22375EAF">
    <w:name w:val="9B8D9023F1174546A3783D6F22375EAF"/>
  </w:style>
  <w:style w:type="paragraph" w:customStyle="1" w:styleId="A93CB668CE1F5C418F3023E3B0EE9227">
    <w:name w:val="A93CB668CE1F5C418F3023E3B0EE9227"/>
  </w:style>
  <w:style w:type="paragraph" w:customStyle="1" w:styleId="45888CEB4A4B2F4AB366C88FEE5977C3">
    <w:name w:val="45888CEB4A4B2F4AB366C88FEE5977C3"/>
  </w:style>
  <w:style w:type="paragraph" w:customStyle="1" w:styleId="BF57214C1B511B49B0575CA349CBD449">
    <w:name w:val="BF57214C1B511B49B0575CA349CBD449"/>
  </w:style>
  <w:style w:type="paragraph" w:customStyle="1" w:styleId="9130283F9CDF5E4791B145CE3934DF7D">
    <w:name w:val="9130283F9CDF5E4791B145CE3934DF7D"/>
  </w:style>
  <w:style w:type="paragraph" w:customStyle="1" w:styleId="7DF6144A8A07DC45BD9FE569BC08EA42">
    <w:name w:val="7DF6144A8A07DC45BD9FE569BC08EA42"/>
  </w:style>
  <w:style w:type="paragraph" w:customStyle="1" w:styleId="8ED29AB595E2054EB2086EE15703DD64">
    <w:name w:val="8ED29AB595E2054EB2086EE15703DD64"/>
  </w:style>
  <w:style w:type="paragraph" w:customStyle="1" w:styleId="B4D0E283220AF8498D17387B4ED339CE">
    <w:name w:val="B4D0E283220AF8498D17387B4ED339CE"/>
  </w:style>
  <w:style w:type="paragraph" w:customStyle="1" w:styleId="BF38B6123416044089F572B630713815">
    <w:name w:val="BF38B6123416044089F572B630713815"/>
  </w:style>
  <w:style w:type="paragraph" w:customStyle="1" w:styleId="9AB923AE0CB3764EAEB24273B50A9D81">
    <w:name w:val="9AB923AE0CB3764EAEB24273B50A9D81"/>
  </w:style>
  <w:style w:type="paragraph" w:customStyle="1" w:styleId="361D2A64C572814FA9945D7C993193CE">
    <w:name w:val="361D2A64C572814FA9945D7C993193CE"/>
  </w:style>
  <w:style w:type="paragraph" w:customStyle="1" w:styleId="548D42EC66B72B45A18D12BF993BFC7B">
    <w:name w:val="548D42EC66B72B45A18D12BF993BFC7B"/>
  </w:style>
  <w:style w:type="paragraph" w:customStyle="1" w:styleId="6C65868E2FF15241981B3E7F963C1CDE">
    <w:name w:val="6C65868E2FF15241981B3E7F963C1CDE"/>
  </w:style>
  <w:style w:type="paragraph" w:customStyle="1" w:styleId="37A376B3472DF049B488337D214100F6">
    <w:name w:val="37A376B3472DF049B488337D214100F6"/>
  </w:style>
  <w:style w:type="paragraph" w:customStyle="1" w:styleId="20242B2CD2880B4FA95D93733D68C5AA">
    <w:name w:val="20242B2CD2880B4FA95D93733D68C5AA"/>
  </w:style>
  <w:style w:type="paragraph" w:customStyle="1" w:styleId="44F3ADB333F9984A99B3BBE60EACD53E">
    <w:name w:val="44F3ADB333F9984A99B3BBE60EACD53E"/>
  </w:style>
  <w:style w:type="paragraph" w:customStyle="1" w:styleId="F2A1476A9B840944B4F9C2D4609498B6">
    <w:name w:val="F2A1476A9B840944B4F9C2D4609498B6"/>
  </w:style>
  <w:style w:type="paragraph" w:customStyle="1" w:styleId="9B4FDC1D20145A49B6C5BA881E658DC2">
    <w:name w:val="9B4FDC1D20145A49B6C5BA881E658DC2"/>
  </w:style>
  <w:style w:type="paragraph" w:customStyle="1" w:styleId="A11D52370165EA4AB5C5CE2AFB25D77A">
    <w:name w:val="A11D52370165EA4AB5C5CE2AFB25D77A"/>
  </w:style>
  <w:style w:type="paragraph" w:customStyle="1" w:styleId="585C57D7F8A8414C9E78010E74FA0369">
    <w:name w:val="585C57D7F8A8414C9E78010E74FA0369"/>
  </w:style>
  <w:style w:type="paragraph" w:customStyle="1" w:styleId="8E4C1F9C856C0042811F7ECFEA15E0D4">
    <w:name w:val="8E4C1F9C856C0042811F7ECFEA15E0D4"/>
  </w:style>
  <w:style w:type="paragraph" w:customStyle="1" w:styleId="A0937F6A58BF1342886D42D66E2D60DE">
    <w:name w:val="A0937F6A58BF1342886D42D66E2D60DE"/>
  </w:style>
  <w:style w:type="paragraph" w:customStyle="1" w:styleId="5D57866F9F5894438007D2FA645751FB">
    <w:name w:val="5D57866F9F5894438007D2FA645751FB"/>
  </w:style>
  <w:style w:type="paragraph" w:customStyle="1" w:styleId="7FB351DD7A4403489CD2020D750CAF68">
    <w:name w:val="7FB351DD7A4403489CD2020D750CAF68"/>
  </w:style>
  <w:style w:type="paragraph" w:customStyle="1" w:styleId="9543871CC0B57744A2594EECF2F2F44B">
    <w:name w:val="9543871CC0B57744A2594EECF2F2F44B"/>
  </w:style>
  <w:style w:type="paragraph" w:customStyle="1" w:styleId="E014A83F65DCB24E96398481984DB9C3">
    <w:name w:val="E014A83F65DCB24E96398481984DB9C3"/>
  </w:style>
  <w:style w:type="paragraph" w:customStyle="1" w:styleId="37D82C2EA2D8094DBBBD52294849D2FC">
    <w:name w:val="37D82C2EA2D8094DBBBD52294849D2FC"/>
  </w:style>
  <w:style w:type="paragraph" w:customStyle="1" w:styleId="4926D8BE191CAE41BEAF5F6930F84EB3">
    <w:name w:val="4926D8BE191CAE41BEAF5F6930F84EB3"/>
  </w:style>
  <w:style w:type="paragraph" w:customStyle="1" w:styleId="412465A85F45E5439A7534F95B412581">
    <w:name w:val="412465A85F45E5439A7534F95B412581"/>
  </w:style>
  <w:style w:type="paragraph" w:customStyle="1" w:styleId="3E83E08161BE6341B4B410887D7B1FFE">
    <w:name w:val="3E83E08161BE6341B4B410887D7B1FFE"/>
  </w:style>
  <w:style w:type="paragraph" w:customStyle="1" w:styleId="EBED3DCF8DDD1F4C9476747F5E8CFC74">
    <w:name w:val="EBED3DCF8DDD1F4C9476747F5E8CFC74"/>
  </w:style>
  <w:style w:type="paragraph" w:customStyle="1" w:styleId="299230E588D88A4484FB03875C4E6F53">
    <w:name w:val="299230E588D88A4484FB03875C4E6F53"/>
  </w:style>
  <w:style w:type="paragraph" w:customStyle="1" w:styleId="E3674ABE7DE80C41821B7F30A723F804">
    <w:name w:val="E3674ABE7DE80C41821B7F30A723F804"/>
  </w:style>
  <w:style w:type="paragraph" w:customStyle="1" w:styleId="0053E438CDFBC442892E2A9E20B4389F">
    <w:name w:val="0053E438CDFBC442892E2A9E20B4389F"/>
  </w:style>
  <w:style w:type="paragraph" w:customStyle="1" w:styleId="73B7AD2FF54EB6439CA16DA6A6022727">
    <w:name w:val="73B7AD2FF54EB6439CA16DA6A6022727"/>
  </w:style>
  <w:style w:type="paragraph" w:customStyle="1" w:styleId="C99037D83F7F7845B3844C828CFE852E">
    <w:name w:val="C99037D83F7F7845B3844C828CFE852E"/>
  </w:style>
  <w:style w:type="paragraph" w:customStyle="1" w:styleId="8F9AB3C5F50B5444BA7E18B55226D57E">
    <w:name w:val="8F9AB3C5F50B5444BA7E18B55226D57E"/>
  </w:style>
  <w:style w:type="paragraph" w:customStyle="1" w:styleId="17CE62FD9DB0DD4A9DE2A5788A42C6BD">
    <w:name w:val="17CE62FD9DB0DD4A9DE2A5788A42C6BD"/>
  </w:style>
  <w:style w:type="paragraph" w:customStyle="1" w:styleId="C1A6FA408CD7F64FB4C3A037B254DBCB">
    <w:name w:val="C1A6FA408CD7F64FB4C3A037B254DBCB"/>
  </w:style>
  <w:style w:type="paragraph" w:customStyle="1" w:styleId="30549D5E6133F3458F3FC7D2C5C0387C">
    <w:name w:val="30549D5E6133F3458F3FC7D2C5C0387C"/>
  </w:style>
  <w:style w:type="paragraph" w:customStyle="1" w:styleId="469996020C9A7F4599E656DF6E113EFA">
    <w:name w:val="469996020C9A7F4599E656DF6E113EFA"/>
  </w:style>
  <w:style w:type="paragraph" w:customStyle="1" w:styleId="13817D4DB918C84F9CA4C7B73BEB08FA">
    <w:name w:val="13817D4DB918C84F9CA4C7B73BEB08FA"/>
  </w:style>
  <w:style w:type="paragraph" w:customStyle="1" w:styleId="B3C575585DB9B14B8C141F9906269CED">
    <w:name w:val="B3C575585DB9B14B8C141F9906269CED"/>
  </w:style>
  <w:style w:type="paragraph" w:customStyle="1" w:styleId="4DBAAA46EEA37D49B4BEA4439461D993">
    <w:name w:val="4DBAAA46EEA37D49B4BEA4439461D993"/>
  </w:style>
  <w:style w:type="paragraph" w:customStyle="1" w:styleId="96BCC408EBB4DA4AA86FB13E315D45D5">
    <w:name w:val="96BCC408EBB4DA4AA86FB13E315D45D5"/>
  </w:style>
  <w:style w:type="paragraph" w:customStyle="1" w:styleId="C73A72DC350CBD4A9012F01E3D7D8CB2">
    <w:name w:val="C73A72DC350CBD4A9012F01E3D7D8CB2"/>
  </w:style>
  <w:style w:type="paragraph" w:customStyle="1" w:styleId="D8F96F473E3F864DBD387D3D9E8C6851">
    <w:name w:val="D8F96F473E3F864DBD387D3D9E8C6851"/>
  </w:style>
  <w:style w:type="paragraph" w:customStyle="1" w:styleId="25624340B1915F4E9866B989FAE8E8EE">
    <w:name w:val="25624340B1915F4E9866B989FAE8E8EE"/>
  </w:style>
  <w:style w:type="paragraph" w:customStyle="1" w:styleId="B74DB43690772446B43DBA34807061DC">
    <w:name w:val="B74DB43690772446B43DBA34807061DC"/>
  </w:style>
  <w:style w:type="paragraph" w:customStyle="1" w:styleId="A16FC21ADA189648A4814CD85B82B87A">
    <w:name w:val="A16FC21ADA189648A4814CD85B82B87A"/>
  </w:style>
  <w:style w:type="paragraph" w:customStyle="1" w:styleId="D21066861145D84BA43147FBFC854690">
    <w:name w:val="D21066861145D84BA43147FBFC854690"/>
  </w:style>
  <w:style w:type="paragraph" w:customStyle="1" w:styleId="7C9A87E29E40F941B23DB2823C02D4A1">
    <w:name w:val="7C9A87E29E40F941B23DB2823C02D4A1"/>
  </w:style>
  <w:style w:type="paragraph" w:customStyle="1" w:styleId="CCDAC6E90810FA4BB28D7000B5B95908">
    <w:name w:val="CCDAC6E90810FA4BB28D7000B5B95908"/>
  </w:style>
  <w:style w:type="paragraph" w:customStyle="1" w:styleId="7194883BBDBD4D4AAA34DA7C49522F3A">
    <w:name w:val="7194883BBDBD4D4AAA34DA7C49522F3A"/>
  </w:style>
  <w:style w:type="paragraph" w:customStyle="1" w:styleId="DD213683BCAAA946B59F07A9EF2BCD0C">
    <w:name w:val="DD213683BCAAA946B59F07A9EF2BCD0C"/>
  </w:style>
  <w:style w:type="paragraph" w:customStyle="1" w:styleId="2833CC869BFE4C4E9F990629173B9F37">
    <w:name w:val="2833CC869BFE4C4E9F990629173B9F37"/>
  </w:style>
  <w:style w:type="paragraph" w:customStyle="1" w:styleId="72BCF1655F76DB499B7D1DCEC3A695E8">
    <w:name w:val="72BCF1655F76DB499B7D1DCEC3A695E8"/>
  </w:style>
  <w:style w:type="paragraph" w:customStyle="1" w:styleId="9290B1004A289143B8D00FA7A4F81BB8">
    <w:name w:val="9290B1004A289143B8D00FA7A4F81BB8"/>
  </w:style>
  <w:style w:type="paragraph" w:customStyle="1" w:styleId="2A0907142CC3574794A6036BD8FE1B46">
    <w:name w:val="2A0907142CC3574794A6036BD8FE1B46"/>
  </w:style>
  <w:style w:type="paragraph" w:customStyle="1" w:styleId="39D0B0CB14E7DB46A1974AAE26F60E21">
    <w:name w:val="39D0B0CB14E7DB46A1974AAE26F60E21"/>
  </w:style>
  <w:style w:type="paragraph" w:customStyle="1" w:styleId="5D82C6DDF9BFF446A514B6BC97321F98">
    <w:name w:val="5D82C6DDF9BFF446A514B6BC97321F98"/>
  </w:style>
  <w:style w:type="paragraph" w:customStyle="1" w:styleId="5917B85481FEB24E9586F307F2BEA8C8">
    <w:name w:val="5917B85481FEB24E9586F307F2BEA8C8"/>
  </w:style>
  <w:style w:type="paragraph" w:customStyle="1" w:styleId="66DE9426F0821142BBD0AD9456126688">
    <w:name w:val="66DE9426F0821142BBD0AD9456126688"/>
  </w:style>
  <w:style w:type="paragraph" w:customStyle="1" w:styleId="6C32A79480244C4FA08C31874F70F296">
    <w:name w:val="6C32A79480244C4FA08C31874F70F2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C6F4A21E7B7342BA1A9D8FE042C33E">
    <w:name w:val="B0C6F4A21E7B7342BA1A9D8FE042C33E"/>
  </w:style>
  <w:style w:type="paragraph" w:customStyle="1" w:styleId="AAA5C9C0CDC4F64DB683A5534B259A02">
    <w:name w:val="AAA5C9C0CDC4F64DB683A5534B259A02"/>
  </w:style>
  <w:style w:type="character" w:styleId="PlaceholderText">
    <w:name w:val="Placeholder Text"/>
    <w:basedOn w:val="DefaultParagraphFont"/>
    <w:uiPriority w:val="99"/>
    <w:semiHidden/>
    <w:rPr>
      <w:color w:val="808080"/>
    </w:rPr>
  </w:style>
  <w:style w:type="paragraph" w:customStyle="1" w:styleId="F6E6EB27890ECD43AD0B0FFC58FFFBD8">
    <w:name w:val="F6E6EB27890ECD43AD0B0FFC58FFFBD8"/>
  </w:style>
  <w:style w:type="paragraph" w:customStyle="1" w:styleId="23FD1690289E1B43A126A8A4389AC394">
    <w:name w:val="23FD1690289E1B43A126A8A4389AC394"/>
  </w:style>
  <w:style w:type="paragraph" w:customStyle="1" w:styleId="E7510C48466C074CADF8930663230331">
    <w:name w:val="E7510C48466C074CADF8930663230331"/>
  </w:style>
  <w:style w:type="paragraph" w:customStyle="1" w:styleId="E8FB916773DEBA458DD719A68ECB1B5C">
    <w:name w:val="E8FB916773DEBA458DD719A68ECB1B5C"/>
  </w:style>
  <w:style w:type="paragraph" w:customStyle="1" w:styleId="E68E84DDF161D244B11BA07194C0FE5F">
    <w:name w:val="E68E84DDF161D244B11BA07194C0FE5F"/>
  </w:style>
  <w:style w:type="paragraph" w:customStyle="1" w:styleId="2571FE1507FCB3428AAF64DBDCC0A62F">
    <w:name w:val="2571FE1507FCB3428AAF64DBDCC0A62F"/>
  </w:style>
  <w:style w:type="paragraph" w:customStyle="1" w:styleId="00790CEB0CD50F4686426CE3CDC1B217">
    <w:name w:val="00790CEB0CD50F4686426CE3CDC1B217"/>
  </w:style>
  <w:style w:type="character" w:styleId="Strong">
    <w:name w:val="Strong"/>
    <w:basedOn w:val="DefaultParagraphFont"/>
    <w:uiPriority w:val="1"/>
    <w:qFormat/>
    <w:rPr>
      <w:b/>
      <w:bCs/>
      <w:color w:val="595959" w:themeColor="text1" w:themeTint="A6"/>
    </w:rPr>
  </w:style>
  <w:style w:type="paragraph" w:customStyle="1" w:styleId="DE0EA82E1725D44B94198510AD0F8895">
    <w:name w:val="DE0EA82E1725D44B94198510AD0F8895"/>
  </w:style>
  <w:style w:type="paragraph" w:customStyle="1" w:styleId="3680D84D25A3704697B2D52E27511C15">
    <w:name w:val="3680D84D25A3704697B2D52E27511C15"/>
  </w:style>
  <w:style w:type="paragraph" w:customStyle="1" w:styleId="8AA247E7B9CBCB4BAFBD6FA7C31118D9">
    <w:name w:val="8AA247E7B9CBCB4BAFBD6FA7C31118D9"/>
  </w:style>
  <w:style w:type="paragraph" w:customStyle="1" w:styleId="FC1E263A945E2B40A140FD869F16777E">
    <w:name w:val="FC1E263A945E2B40A140FD869F16777E"/>
  </w:style>
  <w:style w:type="paragraph" w:customStyle="1" w:styleId="887894D2E0F7C044B39F10A5BDBDD050">
    <w:name w:val="887894D2E0F7C044B39F10A5BDBDD050"/>
  </w:style>
  <w:style w:type="paragraph" w:customStyle="1" w:styleId="159D5F22F5C9E746B1E2D68D96F9CAC2">
    <w:name w:val="159D5F22F5C9E746B1E2D68D96F9CAC2"/>
  </w:style>
  <w:style w:type="paragraph" w:customStyle="1" w:styleId="9B8D9023F1174546A3783D6F22375EAF">
    <w:name w:val="9B8D9023F1174546A3783D6F22375EAF"/>
  </w:style>
  <w:style w:type="paragraph" w:customStyle="1" w:styleId="A93CB668CE1F5C418F3023E3B0EE9227">
    <w:name w:val="A93CB668CE1F5C418F3023E3B0EE9227"/>
  </w:style>
  <w:style w:type="paragraph" w:customStyle="1" w:styleId="45888CEB4A4B2F4AB366C88FEE5977C3">
    <w:name w:val="45888CEB4A4B2F4AB366C88FEE5977C3"/>
  </w:style>
  <w:style w:type="paragraph" w:customStyle="1" w:styleId="BF57214C1B511B49B0575CA349CBD449">
    <w:name w:val="BF57214C1B511B49B0575CA349CBD449"/>
  </w:style>
  <w:style w:type="paragraph" w:customStyle="1" w:styleId="9130283F9CDF5E4791B145CE3934DF7D">
    <w:name w:val="9130283F9CDF5E4791B145CE3934DF7D"/>
  </w:style>
  <w:style w:type="paragraph" w:customStyle="1" w:styleId="7DF6144A8A07DC45BD9FE569BC08EA42">
    <w:name w:val="7DF6144A8A07DC45BD9FE569BC08EA42"/>
  </w:style>
  <w:style w:type="paragraph" w:customStyle="1" w:styleId="8ED29AB595E2054EB2086EE15703DD64">
    <w:name w:val="8ED29AB595E2054EB2086EE15703DD64"/>
  </w:style>
  <w:style w:type="paragraph" w:customStyle="1" w:styleId="B4D0E283220AF8498D17387B4ED339CE">
    <w:name w:val="B4D0E283220AF8498D17387B4ED339CE"/>
  </w:style>
  <w:style w:type="paragraph" w:customStyle="1" w:styleId="BF38B6123416044089F572B630713815">
    <w:name w:val="BF38B6123416044089F572B630713815"/>
  </w:style>
  <w:style w:type="paragraph" w:customStyle="1" w:styleId="9AB923AE0CB3764EAEB24273B50A9D81">
    <w:name w:val="9AB923AE0CB3764EAEB24273B50A9D81"/>
  </w:style>
  <w:style w:type="paragraph" w:customStyle="1" w:styleId="361D2A64C572814FA9945D7C993193CE">
    <w:name w:val="361D2A64C572814FA9945D7C993193CE"/>
  </w:style>
  <w:style w:type="paragraph" w:customStyle="1" w:styleId="548D42EC66B72B45A18D12BF993BFC7B">
    <w:name w:val="548D42EC66B72B45A18D12BF993BFC7B"/>
  </w:style>
  <w:style w:type="paragraph" w:customStyle="1" w:styleId="6C65868E2FF15241981B3E7F963C1CDE">
    <w:name w:val="6C65868E2FF15241981B3E7F963C1CDE"/>
  </w:style>
  <w:style w:type="paragraph" w:customStyle="1" w:styleId="37A376B3472DF049B488337D214100F6">
    <w:name w:val="37A376B3472DF049B488337D214100F6"/>
  </w:style>
  <w:style w:type="paragraph" w:customStyle="1" w:styleId="20242B2CD2880B4FA95D93733D68C5AA">
    <w:name w:val="20242B2CD2880B4FA95D93733D68C5AA"/>
  </w:style>
  <w:style w:type="paragraph" w:customStyle="1" w:styleId="44F3ADB333F9984A99B3BBE60EACD53E">
    <w:name w:val="44F3ADB333F9984A99B3BBE60EACD53E"/>
  </w:style>
  <w:style w:type="paragraph" w:customStyle="1" w:styleId="F2A1476A9B840944B4F9C2D4609498B6">
    <w:name w:val="F2A1476A9B840944B4F9C2D4609498B6"/>
  </w:style>
  <w:style w:type="paragraph" w:customStyle="1" w:styleId="9B4FDC1D20145A49B6C5BA881E658DC2">
    <w:name w:val="9B4FDC1D20145A49B6C5BA881E658DC2"/>
  </w:style>
  <w:style w:type="paragraph" w:customStyle="1" w:styleId="A11D52370165EA4AB5C5CE2AFB25D77A">
    <w:name w:val="A11D52370165EA4AB5C5CE2AFB25D77A"/>
  </w:style>
  <w:style w:type="paragraph" w:customStyle="1" w:styleId="585C57D7F8A8414C9E78010E74FA0369">
    <w:name w:val="585C57D7F8A8414C9E78010E74FA0369"/>
  </w:style>
  <w:style w:type="paragraph" w:customStyle="1" w:styleId="8E4C1F9C856C0042811F7ECFEA15E0D4">
    <w:name w:val="8E4C1F9C856C0042811F7ECFEA15E0D4"/>
  </w:style>
  <w:style w:type="paragraph" w:customStyle="1" w:styleId="A0937F6A58BF1342886D42D66E2D60DE">
    <w:name w:val="A0937F6A58BF1342886D42D66E2D60DE"/>
  </w:style>
  <w:style w:type="paragraph" w:customStyle="1" w:styleId="5D57866F9F5894438007D2FA645751FB">
    <w:name w:val="5D57866F9F5894438007D2FA645751FB"/>
  </w:style>
  <w:style w:type="paragraph" w:customStyle="1" w:styleId="7FB351DD7A4403489CD2020D750CAF68">
    <w:name w:val="7FB351DD7A4403489CD2020D750CAF68"/>
  </w:style>
  <w:style w:type="paragraph" w:customStyle="1" w:styleId="9543871CC0B57744A2594EECF2F2F44B">
    <w:name w:val="9543871CC0B57744A2594EECF2F2F44B"/>
  </w:style>
  <w:style w:type="paragraph" w:customStyle="1" w:styleId="E014A83F65DCB24E96398481984DB9C3">
    <w:name w:val="E014A83F65DCB24E96398481984DB9C3"/>
  </w:style>
  <w:style w:type="paragraph" w:customStyle="1" w:styleId="37D82C2EA2D8094DBBBD52294849D2FC">
    <w:name w:val="37D82C2EA2D8094DBBBD52294849D2FC"/>
  </w:style>
  <w:style w:type="paragraph" w:customStyle="1" w:styleId="4926D8BE191CAE41BEAF5F6930F84EB3">
    <w:name w:val="4926D8BE191CAE41BEAF5F6930F84EB3"/>
  </w:style>
  <w:style w:type="paragraph" w:customStyle="1" w:styleId="412465A85F45E5439A7534F95B412581">
    <w:name w:val="412465A85F45E5439A7534F95B412581"/>
  </w:style>
  <w:style w:type="paragraph" w:customStyle="1" w:styleId="3E83E08161BE6341B4B410887D7B1FFE">
    <w:name w:val="3E83E08161BE6341B4B410887D7B1FFE"/>
  </w:style>
  <w:style w:type="paragraph" w:customStyle="1" w:styleId="EBED3DCF8DDD1F4C9476747F5E8CFC74">
    <w:name w:val="EBED3DCF8DDD1F4C9476747F5E8CFC74"/>
  </w:style>
  <w:style w:type="paragraph" w:customStyle="1" w:styleId="299230E588D88A4484FB03875C4E6F53">
    <w:name w:val="299230E588D88A4484FB03875C4E6F53"/>
  </w:style>
  <w:style w:type="paragraph" w:customStyle="1" w:styleId="E3674ABE7DE80C41821B7F30A723F804">
    <w:name w:val="E3674ABE7DE80C41821B7F30A723F804"/>
  </w:style>
  <w:style w:type="paragraph" w:customStyle="1" w:styleId="0053E438CDFBC442892E2A9E20B4389F">
    <w:name w:val="0053E438CDFBC442892E2A9E20B4389F"/>
  </w:style>
  <w:style w:type="paragraph" w:customStyle="1" w:styleId="73B7AD2FF54EB6439CA16DA6A6022727">
    <w:name w:val="73B7AD2FF54EB6439CA16DA6A6022727"/>
  </w:style>
  <w:style w:type="paragraph" w:customStyle="1" w:styleId="C99037D83F7F7845B3844C828CFE852E">
    <w:name w:val="C99037D83F7F7845B3844C828CFE852E"/>
  </w:style>
  <w:style w:type="paragraph" w:customStyle="1" w:styleId="8F9AB3C5F50B5444BA7E18B55226D57E">
    <w:name w:val="8F9AB3C5F50B5444BA7E18B55226D57E"/>
  </w:style>
  <w:style w:type="paragraph" w:customStyle="1" w:styleId="17CE62FD9DB0DD4A9DE2A5788A42C6BD">
    <w:name w:val="17CE62FD9DB0DD4A9DE2A5788A42C6BD"/>
  </w:style>
  <w:style w:type="paragraph" w:customStyle="1" w:styleId="C1A6FA408CD7F64FB4C3A037B254DBCB">
    <w:name w:val="C1A6FA408CD7F64FB4C3A037B254DBCB"/>
  </w:style>
  <w:style w:type="paragraph" w:customStyle="1" w:styleId="30549D5E6133F3458F3FC7D2C5C0387C">
    <w:name w:val="30549D5E6133F3458F3FC7D2C5C0387C"/>
  </w:style>
  <w:style w:type="paragraph" w:customStyle="1" w:styleId="469996020C9A7F4599E656DF6E113EFA">
    <w:name w:val="469996020C9A7F4599E656DF6E113EFA"/>
  </w:style>
  <w:style w:type="paragraph" w:customStyle="1" w:styleId="13817D4DB918C84F9CA4C7B73BEB08FA">
    <w:name w:val="13817D4DB918C84F9CA4C7B73BEB08FA"/>
  </w:style>
  <w:style w:type="paragraph" w:customStyle="1" w:styleId="B3C575585DB9B14B8C141F9906269CED">
    <w:name w:val="B3C575585DB9B14B8C141F9906269CED"/>
  </w:style>
  <w:style w:type="paragraph" w:customStyle="1" w:styleId="4DBAAA46EEA37D49B4BEA4439461D993">
    <w:name w:val="4DBAAA46EEA37D49B4BEA4439461D993"/>
  </w:style>
  <w:style w:type="paragraph" w:customStyle="1" w:styleId="96BCC408EBB4DA4AA86FB13E315D45D5">
    <w:name w:val="96BCC408EBB4DA4AA86FB13E315D45D5"/>
  </w:style>
  <w:style w:type="paragraph" w:customStyle="1" w:styleId="C73A72DC350CBD4A9012F01E3D7D8CB2">
    <w:name w:val="C73A72DC350CBD4A9012F01E3D7D8CB2"/>
  </w:style>
  <w:style w:type="paragraph" w:customStyle="1" w:styleId="D8F96F473E3F864DBD387D3D9E8C6851">
    <w:name w:val="D8F96F473E3F864DBD387D3D9E8C6851"/>
  </w:style>
  <w:style w:type="paragraph" w:customStyle="1" w:styleId="25624340B1915F4E9866B989FAE8E8EE">
    <w:name w:val="25624340B1915F4E9866B989FAE8E8EE"/>
  </w:style>
  <w:style w:type="paragraph" w:customStyle="1" w:styleId="B74DB43690772446B43DBA34807061DC">
    <w:name w:val="B74DB43690772446B43DBA34807061DC"/>
  </w:style>
  <w:style w:type="paragraph" w:customStyle="1" w:styleId="A16FC21ADA189648A4814CD85B82B87A">
    <w:name w:val="A16FC21ADA189648A4814CD85B82B87A"/>
  </w:style>
  <w:style w:type="paragraph" w:customStyle="1" w:styleId="D21066861145D84BA43147FBFC854690">
    <w:name w:val="D21066861145D84BA43147FBFC854690"/>
  </w:style>
  <w:style w:type="paragraph" w:customStyle="1" w:styleId="7C9A87E29E40F941B23DB2823C02D4A1">
    <w:name w:val="7C9A87E29E40F941B23DB2823C02D4A1"/>
  </w:style>
  <w:style w:type="paragraph" w:customStyle="1" w:styleId="CCDAC6E90810FA4BB28D7000B5B95908">
    <w:name w:val="CCDAC6E90810FA4BB28D7000B5B95908"/>
  </w:style>
  <w:style w:type="paragraph" w:customStyle="1" w:styleId="7194883BBDBD4D4AAA34DA7C49522F3A">
    <w:name w:val="7194883BBDBD4D4AAA34DA7C49522F3A"/>
  </w:style>
  <w:style w:type="paragraph" w:customStyle="1" w:styleId="DD213683BCAAA946B59F07A9EF2BCD0C">
    <w:name w:val="DD213683BCAAA946B59F07A9EF2BCD0C"/>
  </w:style>
  <w:style w:type="paragraph" w:customStyle="1" w:styleId="2833CC869BFE4C4E9F990629173B9F37">
    <w:name w:val="2833CC869BFE4C4E9F990629173B9F37"/>
  </w:style>
  <w:style w:type="paragraph" w:customStyle="1" w:styleId="72BCF1655F76DB499B7D1DCEC3A695E8">
    <w:name w:val="72BCF1655F76DB499B7D1DCEC3A695E8"/>
  </w:style>
  <w:style w:type="paragraph" w:customStyle="1" w:styleId="9290B1004A289143B8D00FA7A4F81BB8">
    <w:name w:val="9290B1004A289143B8D00FA7A4F81BB8"/>
  </w:style>
  <w:style w:type="paragraph" w:customStyle="1" w:styleId="2A0907142CC3574794A6036BD8FE1B46">
    <w:name w:val="2A0907142CC3574794A6036BD8FE1B46"/>
  </w:style>
  <w:style w:type="paragraph" w:customStyle="1" w:styleId="39D0B0CB14E7DB46A1974AAE26F60E21">
    <w:name w:val="39D0B0CB14E7DB46A1974AAE26F60E21"/>
  </w:style>
  <w:style w:type="paragraph" w:customStyle="1" w:styleId="5D82C6DDF9BFF446A514B6BC97321F98">
    <w:name w:val="5D82C6DDF9BFF446A514B6BC97321F98"/>
  </w:style>
  <w:style w:type="paragraph" w:customStyle="1" w:styleId="5917B85481FEB24E9586F307F2BEA8C8">
    <w:name w:val="5917B85481FEB24E9586F307F2BEA8C8"/>
  </w:style>
  <w:style w:type="paragraph" w:customStyle="1" w:styleId="66DE9426F0821142BBD0AD9456126688">
    <w:name w:val="66DE9426F0821142BBD0AD9456126688"/>
  </w:style>
  <w:style w:type="paragraph" w:customStyle="1" w:styleId="6C32A79480244C4FA08C31874F70F296">
    <w:name w:val="6C32A79480244C4FA08C31874F70F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266400</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2011-06-10T05:31:00+00:00</AssetStart>
    <FriendlyTitle xmlns="4873beb7-5857-4685-be1f-d57550cc96cc" xsi:nil="true"/>
    <MarketSpecific xmlns="4873beb7-5857-4685-be1f-d57550cc96cc">false</MarketSpecific>
    <TPNamespace xmlns="4873beb7-5857-4685-be1f-d57550cc96cc" xsi:nil="true"/>
    <PublishStatusLookup xmlns="4873beb7-5857-4685-be1f-d57550cc96cc">
      <Value>1218607</Value>
      <Value>1579064</Value>
    </PublishStatusLookup>
    <APAuthor xmlns="4873beb7-5857-4685-be1f-d57550cc96cc">
      <UserInfo>
        <DisplayName>REDMOND\v-salaxm</DisplayName>
        <AccountId>2098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FY12HOOct</LocRecommendedHandoff>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astPublishResultLookup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TP102680391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266400</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2011-06-10T05:31:00+00:00</AssetStart>
    <FriendlyTitle xmlns="4873beb7-5857-4685-be1f-d57550cc96cc" xsi:nil="true"/>
    <MarketSpecific xmlns="4873beb7-5857-4685-be1f-d57550cc96cc">false</MarketSpecific>
    <TPNamespace xmlns="4873beb7-5857-4685-be1f-d57550cc96cc" xsi:nil="true"/>
    <PublishStatusLookup xmlns="4873beb7-5857-4685-be1f-d57550cc96cc">
      <Value>1218607</Value>
      <Value>1579064</Value>
    </PublishStatusLookup>
    <APAuthor xmlns="4873beb7-5857-4685-be1f-d57550cc96cc">
      <UserInfo>
        <DisplayName>REDMOND\v-salaxm</DisplayName>
        <AccountId>2098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FY12HOOct</LocRecommendedHandoff>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astPublishResultLookup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TP102680391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6.xml><?xml version="1.0" encoding="utf-8"?>
<?mso-contentType ?>
<FormTemplates xmlns="http://schemas.microsoft.com/sharepoint/v3/contenttype/forms">
  <Display>DocumentLibraryForm</Display>
  <Edit>AssetEditForm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222C1D-0A3C-4033-8B32-69CE6F5A2550}">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3.xml><?xml version="1.0" encoding="utf-8"?>
<ds:datastoreItem xmlns:ds="http://schemas.openxmlformats.org/officeDocument/2006/customXml" ds:itemID="{C8A142F5-568C-451D-B129-F11B27559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07BB8F-5677-1743-80FA-F251CBCB2F3E}">
  <ds:schemaRefs>
    <ds:schemaRef ds:uri="http://schemas.openxmlformats.org/officeDocument/2006/bibliography"/>
  </ds:schemaRefs>
</ds:datastoreItem>
</file>

<file path=customXml/itemProps5.xml><?xml version="1.0" encoding="utf-8"?>
<ds:datastoreItem xmlns:ds="http://schemas.openxmlformats.org/officeDocument/2006/customXml" ds:itemID="{F1222C1D-0A3C-4033-8B32-69CE6F5A2550}">
  <ds:schemaRefs>
    <ds:schemaRef ds:uri="http://schemas.microsoft.com/office/2006/metadata/properties"/>
    <ds:schemaRef ds:uri="http://schemas.microsoft.com/office/infopath/2007/PartnerControls"/>
    <ds:schemaRef ds:uri="4873beb7-5857-4685-be1f-d57550cc96cc"/>
  </ds:schemaRefs>
</ds:datastoreItem>
</file>

<file path=customXml/itemProps6.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7.xml><?xml version="1.0" encoding="utf-8"?>
<ds:datastoreItem xmlns:ds="http://schemas.openxmlformats.org/officeDocument/2006/customXml" ds:itemID="{A72D52A8-8D54-8B4B-95CD-D97A5A4B81EB}">
  <ds:schemaRefs>
    <ds:schemaRef ds:uri="http://schemas.openxmlformats.org/officeDocument/2006/bibliography"/>
  </ds:schemaRefs>
</ds:datastoreItem>
</file>

<file path=customXml/itemProps8.xml><?xml version="1.0" encoding="utf-8"?>
<ds:datastoreItem xmlns:ds="http://schemas.openxmlformats.org/officeDocument/2006/customXml" ds:itemID="{C8A142F5-568C-451D-B129-F11B27559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TM02680392</Template>
  <TotalTime>18</TotalTime>
  <Pages>5</Pages>
  <Words>658</Words>
  <Characters>3756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Anena V Sims</dc:creator>
  <cp:keywords/>
  <dc:description/>
  <cp:lastModifiedBy>Anena V Sims</cp:lastModifiedBy>
  <cp:revision>1</cp:revision>
  <dcterms:created xsi:type="dcterms:W3CDTF">2017-11-05T17:56:00Z</dcterms:created>
  <dcterms:modified xsi:type="dcterms:W3CDTF">2017-11-05T19:18:00Z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